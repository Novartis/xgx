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0623" w14:textId="622DAFA1" w:rsidR="125B26CC" w:rsidRDefault="125B26CC" w:rsidP="125B26CC">
      <w:pPr>
        <w:pStyle w:val="Heading3"/>
        <w:rPr>
          <w:rFonts w:asciiTheme="minorHAnsi" w:eastAsiaTheme="minorEastAsia" w:hAnsiTheme="minorHAnsi" w:cstheme="minorBidi"/>
          <w:color w:val="0460A9" w:themeColor="accent1"/>
          <w:sz w:val="28"/>
          <w:szCs w:val="28"/>
        </w:rPr>
      </w:pPr>
      <w:r w:rsidRPr="125B26CC">
        <w:rPr>
          <w:rFonts w:asciiTheme="minorHAnsi" w:eastAsiaTheme="minorEastAsia" w:hAnsiTheme="minorHAnsi" w:cstheme="minorBidi"/>
          <w:b/>
          <w:bCs/>
          <w:color w:val="0460A9" w:themeColor="accent1"/>
          <w:sz w:val="40"/>
          <w:szCs w:val="40"/>
        </w:rPr>
        <w:t xml:space="preserve">Presentation Checklist </w:t>
      </w:r>
      <w:r w:rsidR="0056004E">
        <w:rPr>
          <w:rFonts w:asciiTheme="minorHAnsi" w:eastAsiaTheme="minorEastAsia" w:hAnsiTheme="minorHAnsi" w:cstheme="minorBidi"/>
          <w:color w:val="0460A9" w:themeColor="accent1"/>
          <w:sz w:val="28"/>
          <w:szCs w:val="28"/>
        </w:rPr>
        <w:t>Version 2.0</w:t>
      </w:r>
      <w:r w:rsidR="00BE150E">
        <w:rPr>
          <w:rFonts w:asciiTheme="minorHAnsi" w:eastAsiaTheme="minorEastAsia" w:hAnsiTheme="minorHAnsi" w:cstheme="minorBidi"/>
          <w:color w:val="0460A9" w:themeColor="accent1"/>
          <w:sz w:val="28"/>
          <w:szCs w:val="28"/>
        </w:rPr>
        <w:t>4</w:t>
      </w:r>
      <w:r w:rsidRPr="125B26CC">
        <w:rPr>
          <w:rFonts w:asciiTheme="minorHAnsi" w:eastAsiaTheme="minorEastAsia" w:hAnsiTheme="minorHAnsi" w:cstheme="minorBidi"/>
          <w:color w:val="0460A9" w:themeColor="accent1"/>
          <w:sz w:val="28"/>
          <w:szCs w:val="28"/>
        </w:rPr>
        <w:t xml:space="preserve">, </w:t>
      </w:r>
      <w:hyperlink r:id="rId10">
        <w:r w:rsidRPr="125B26CC">
          <w:rPr>
            <w:rStyle w:val="Hyperlink"/>
            <w:rFonts w:asciiTheme="minorHAnsi" w:eastAsiaTheme="minorEastAsia" w:hAnsiTheme="minorHAnsi" w:cstheme="minorBidi"/>
            <w:color w:val="0460A9" w:themeColor="accent1"/>
            <w:sz w:val="28"/>
            <w:szCs w:val="28"/>
          </w:rPr>
          <w:t>http://go/presentationchecklist</w:t>
        </w:r>
      </w:hyperlink>
    </w:p>
    <w:p w14:paraId="672A6659" w14:textId="77777777" w:rsidR="00D55333" w:rsidRPr="00D55333" w:rsidRDefault="00D55333" w:rsidP="00D55333">
      <w:pPr>
        <w:rPr>
          <w:sz w:val="10"/>
          <w:szCs w:val="10"/>
        </w:rPr>
      </w:pPr>
    </w:p>
    <w:p w14:paraId="69F7E070" w14:textId="77777777" w:rsidR="001E74A8" w:rsidRPr="001D519E" w:rsidRDefault="001E74A8" w:rsidP="002709BA">
      <w:pPr>
        <w:jc w:val="center"/>
        <w:rPr>
          <w:rStyle w:val="Hyperlink"/>
        </w:rPr>
      </w:pPr>
      <w:r>
        <w:rPr>
          <w:noProof/>
          <w:color w:val="FF0000"/>
          <w:sz w:val="22"/>
          <w:szCs w:val="22"/>
        </w:rPr>
        <mc:AlternateContent>
          <mc:Choice Requires="wps">
            <w:drawing>
              <wp:inline distT="0" distB="0" distL="0" distR="0" wp14:anchorId="495634C4" wp14:editId="0B3328CF">
                <wp:extent cx="6858000" cy="297712"/>
                <wp:effectExtent l="0" t="0" r="0" b="762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77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A6DD6" w14:textId="77777777" w:rsidR="001E74A8" w:rsidRPr="00B572B3" w:rsidRDefault="001E74A8" w:rsidP="001E74A8">
                            <w:pPr>
                              <w:pStyle w:val="Heading3"/>
                              <w:tabs>
                                <w:tab w:val="right" w:pos="10530"/>
                              </w:tabs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6061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Plan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: consider your audience and your goals</w:t>
                            </w:r>
                            <w:r w:rsidRPr="00B572B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B572B3">
                              <w:rPr>
                                <w:b/>
                                <w:color w:val="FFFFFF" w:themeColor="background1"/>
                              </w:rPr>
                              <w:t>(before you begin making slides)</w:t>
                            </w:r>
                          </w:p>
                          <w:p w14:paraId="0A37501D" w14:textId="77777777" w:rsidR="001E74A8" w:rsidRPr="00B572B3" w:rsidRDefault="001E74A8" w:rsidP="001E74A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5634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540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" fillcolor="#0460a9 [3204]" stroked="f" strokeweight=".5pt">
                <v:textbox inset=",0,,0">
                  <w:txbxContent>
                    <w:p w14:paraId="273A6DD6" w14:textId="77777777" w:rsidR="001E74A8" w:rsidRPr="00B572B3" w:rsidRDefault="001E74A8" w:rsidP="001E74A8">
                      <w:pPr>
                        <w:pStyle w:val="Heading3"/>
                        <w:tabs>
                          <w:tab w:val="right" w:pos="10530"/>
                        </w:tabs>
                        <w:rPr>
                          <w:b/>
                          <w:color w:val="FFFFFF" w:themeColor="background1"/>
                        </w:rPr>
                      </w:pPr>
                      <w:r w:rsidRPr="00626061">
                        <w:rPr>
                          <w:b/>
                          <w:color w:val="FFFFFF" w:themeColor="background1"/>
                          <w:sz w:val="32"/>
                        </w:rPr>
                        <w:t>Plan</w:t>
                      </w:r>
                      <w:r>
                        <w:rPr>
                          <w:b/>
                          <w:color w:val="FFFFFF" w:themeColor="background1"/>
                        </w:rPr>
                        <w:t>: consider your audience and your goals</w:t>
                      </w:r>
                      <w:r w:rsidRPr="00B572B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B572B3">
                        <w:rPr>
                          <w:b/>
                          <w:color w:val="FFFFFF" w:themeColor="background1"/>
                        </w:rPr>
                        <w:t>(before you begin making slides)</w:t>
                      </w:r>
                    </w:p>
                    <w:p w14:paraId="0A37501D" w14:textId="77777777" w:rsidR="001E74A8" w:rsidRPr="00B572B3" w:rsidRDefault="001E74A8" w:rsidP="001E74A8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B14C5D" wp14:editId="313B96C4">
                <wp:extent cx="6858000" cy="1467853"/>
                <wp:effectExtent l="0" t="0" r="0" b="57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678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F1CFB" w14:textId="09E33611" w:rsidR="001E74A8" w:rsidRPr="001E74A8" w:rsidRDefault="009A139D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</w:pPr>
                            <w:r>
                              <w:t>Know your</w:t>
                            </w:r>
                            <w:r w:rsidR="001E74A8" w:rsidRPr="001E74A8">
                              <w:t xml:space="preserve"> presentation objective</w:t>
                            </w:r>
                            <w:r w:rsidR="00FE190C">
                              <w:t>.</w:t>
                            </w:r>
                          </w:p>
                          <w:p w14:paraId="4129ED02" w14:textId="30C81B3C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 w:rsidRPr="001E74A8">
                              <w:t>What is the purpose of this presentation?</w:t>
                            </w:r>
                            <w:r w:rsidR="00ED1B8C">
                              <w:t xml:space="preserve">  T</w:t>
                            </w:r>
                            <w:r w:rsidR="009A139D">
                              <w:t>o inform, convince, justify, or bring about a decision?</w:t>
                            </w:r>
                          </w:p>
                          <w:p w14:paraId="62906658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 w:rsidRPr="001E74A8">
                              <w:t>Why is this presentation important to you?</w:t>
                            </w:r>
                          </w:p>
                          <w:p w14:paraId="5EF9972D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 w:rsidRPr="001E74A8">
                              <w:t>What actions or decisions do you expect afterwards?</w:t>
                            </w:r>
                          </w:p>
                          <w:p w14:paraId="1118402A" w14:textId="6C9DD089" w:rsidR="001E74A8" w:rsidRPr="001E74A8" w:rsidRDefault="009A139D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</w:pPr>
                            <w:r>
                              <w:t xml:space="preserve">Know your </w:t>
                            </w:r>
                            <w:r w:rsidR="001E74A8" w:rsidRPr="001E74A8">
                              <w:t>audience</w:t>
                            </w:r>
                            <w:r w:rsidR="00FE190C">
                              <w:t>.</w:t>
                            </w:r>
                          </w:p>
                          <w:p w14:paraId="53163254" w14:textId="6A38BF0D" w:rsidR="001E74A8" w:rsidRPr="001E74A8" w:rsidRDefault="009A139D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>
                              <w:t xml:space="preserve">Who </w:t>
                            </w:r>
                            <w:r w:rsidR="001E74A8" w:rsidRPr="001E74A8">
                              <w:t xml:space="preserve">are the decision makers, </w:t>
                            </w:r>
                            <w:r w:rsidR="00FC2A00">
                              <w:t>influencers, and stakeholders and what is their backgroun</w:t>
                            </w:r>
                            <w:r w:rsidR="00E15930">
                              <w:t>d and motivation?</w:t>
                            </w:r>
                          </w:p>
                          <w:p w14:paraId="0D65FC92" w14:textId="77777777" w:rsidR="009A139D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 w:rsidRPr="001E74A8">
                              <w:t xml:space="preserve">Why </w:t>
                            </w:r>
                            <w:r w:rsidR="009A139D">
                              <w:t>does your presentation matter to them?</w:t>
                            </w:r>
                          </w:p>
                          <w:p w14:paraId="415AD987" w14:textId="77777777" w:rsidR="009A139D" w:rsidRPr="001E74A8" w:rsidRDefault="001E74A8" w:rsidP="009A139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</w:pPr>
                            <w:r w:rsidRPr="001E74A8">
                              <w:t>Do you expect any pre-conceived biases or opinions?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14C5D" id="Text Box 2" o:spid="_x0000_s1027" type="#_x0000_t202" style="width:540pt;height:1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" fillcolor="#f2f2f2 [3052]" stroked="f" strokeweight=".5pt">
                <v:textbox>
                  <w:txbxContent>
                    <w:p w14:paraId="18EF1CFB" w14:textId="09E33611" w:rsidR="001E74A8" w:rsidRPr="001E74A8" w:rsidRDefault="009A139D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</w:pPr>
                      <w:r>
                        <w:t>Know your</w:t>
                      </w:r>
                      <w:r w:rsidR="001E74A8" w:rsidRPr="001E74A8">
                        <w:t xml:space="preserve"> presentation objective</w:t>
                      </w:r>
                      <w:r w:rsidR="00FE190C">
                        <w:t>.</w:t>
                      </w:r>
                    </w:p>
                    <w:p w14:paraId="4129ED02" w14:textId="30C81B3C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 w:rsidRPr="001E74A8">
                        <w:t>What is the purpose of this presentation?</w:t>
                      </w:r>
                      <w:r w:rsidR="00ED1B8C">
                        <w:t xml:space="preserve">  T</w:t>
                      </w:r>
                      <w:r w:rsidR="009A139D">
                        <w:t>o inform, convince, justify, or bring about a decision?</w:t>
                      </w:r>
                    </w:p>
                    <w:p w14:paraId="62906658" w14:textId="77777777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 w:rsidRPr="001E74A8">
                        <w:t>Why is this presentation important to you?</w:t>
                      </w:r>
                    </w:p>
                    <w:p w14:paraId="5EF9972D" w14:textId="77777777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 w:rsidRPr="001E74A8">
                        <w:t>What actions or decisions do you expect afterwards?</w:t>
                      </w:r>
                    </w:p>
                    <w:p w14:paraId="1118402A" w14:textId="6C9DD089" w:rsidR="001E74A8" w:rsidRPr="001E74A8" w:rsidRDefault="009A139D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</w:pPr>
                      <w:r>
                        <w:t xml:space="preserve">Know your </w:t>
                      </w:r>
                      <w:r w:rsidR="001E74A8" w:rsidRPr="001E74A8">
                        <w:t>audience</w:t>
                      </w:r>
                      <w:r w:rsidR="00FE190C">
                        <w:t>.</w:t>
                      </w:r>
                    </w:p>
                    <w:p w14:paraId="53163254" w14:textId="6A38BF0D" w:rsidR="001E74A8" w:rsidRPr="001E74A8" w:rsidRDefault="009A139D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>
                        <w:t xml:space="preserve">Who </w:t>
                      </w:r>
                      <w:r w:rsidR="001E74A8" w:rsidRPr="001E74A8">
                        <w:t xml:space="preserve">are the decision makers, </w:t>
                      </w:r>
                      <w:r w:rsidR="00FC2A00">
                        <w:t>influencers, and stakeholders and what is their backgroun</w:t>
                      </w:r>
                      <w:r w:rsidR="00E15930">
                        <w:t>d and motivation?</w:t>
                      </w:r>
                    </w:p>
                    <w:p w14:paraId="0D65FC92" w14:textId="77777777" w:rsidR="009A139D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 w:rsidRPr="001E74A8">
                        <w:t xml:space="preserve">Why </w:t>
                      </w:r>
                      <w:r w:rsidR="009A139D">
                        <w:t>does your presentation matter to them?</w:t>
                      </w:r>
                    </w:p>
                    <w:p w14:paraId="415AD987" w14:textId="77777777" w:rsidR="009A139D" w:rsidRPr="001E74A8" w:rsidRDefault="001E74A8" w:rsidP="009A139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</w:pPr>
                      <w:r w:rsidRPr="001E74A8">
                        <w:t>Do you expect any pre-conceived biases or opinions?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378F" w14:textId="77777777" w:rsidR="001E74A8" w:rsidRPr="001E74A8" w:rsidRDefault="001E74A8" w:rsidP="009A139D"/>
    <w:p w14:paraId="33973E05" w14:textId="77777777" w:rsidR="001E74A8" w:rsidRDefault="001E74A8" w:rsidP="009A139D">
      <w:r>
        <w:rPr>
          <w:noProof/>
          <w:color w:val="FF0000"/>
          <w:sz w:val="22"/>
          <w:szCs w:val="22"/>
        </w:rPr>
        <mc:AlternateContent>
          <mc:Choice Requires="wps">
            <w:drawing>
              <wp:inline distT="0" distB="0" distL="0" distR="0" wp14:anchorId="5A21F8B5" wp14:editId="644F1317">
                <wp:extent cx="6858000" cy="329610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296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4625B" w14:textId="3637D1A7" w:rsidR="001E74A8" w:rsidRPr="00B572B3" w:rsidRDefault="001E74A8" w:rsidP="001E74A8">
                            <w:pPr>
                              <w:pStyle w:val="Heading3"/>
                              <w:tabs>
                                <w:tab w:val="right" w:pos="10530"/>
                              </w:tabs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6061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Outline: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improve organization</w:t>
                            </w:r>
                            <w:r w:rsidR="0080624A">
                              <w:rPr>
                                <w:b/>
                                <w:color w:val="FFFFFF" w:themeColor="background1"/>
                              </w:rPr>
                              <w:t xml:space="preserve"> and save time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B572B3">
                              <w:rPr>
                                <w:b/>
                                <w:color w:val="FFFFFF" w:themeColor="background1"/>
                              </w:rPr>
                              <w:t>(before you begin making slides)</w:t>
                            </w:r>
                          </w:p>
                          <w:p w14:paraId="6A05A809" w14:textId="77777777" w:rsidR="001E74A8" w:rsidRPr="00B572B3" w:rsidRDefault="001E74A8" w:rsidP="001E74A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1F8B5" id="Text Box 8" o:spid="_x0000_s1028" type="#_x0000_t202" style="width:540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" fillcolor="#0460a9 [3204]" stroked="f" strokeweight=".5pt">
                <v:textbox inset=",0,,0">
                  <w:txbxContent>
                    <w:p w14:paraId="4F64625B" w14:textId="3637D1A7" w:rsidR="001E74A8" w:rsidRPr="00B572B3" w:rsidRDefault="001E74A8" w:rsidP="001E74A8">
                      <w:pPr>
                        <w:pStyle w:val="Heading3"/>
                        <w:tabs>
                          <w:tab w:val="right" w:pos="10530"/>
                        </w:tabs>
                        <w:rPr>
                          <w:b/>
                          <w:color w:val="FFFFFF" w:themeColor="background1"/>
                        </w:rPr>
                      </w:pPr>
                      <w:r w:rsidRPr="00626061">
                        <w:rPr>
                          <w:b/>
                          <w:color w:val="FFFFFF" w:themeColor="background1"/>
                          <w:sz w:val="32"/>
                        </w:rPr>
                        <w:t xml:space="preserve">Outline: </w:t>
                      </w:r>
                      <w:r>
                        <w:rPr>
                          <w:b/>
                          <w:color w:val="FFFFFF" w:themeColor="background1"/>
                        </w:rPr>
                        <w:t>improve organization</w:t>
                      </w:r>
                      <w:r w:rsidR="0080624A">
                        <w:rPr>
                          <w:b/>
                          <w:color w:val="FFFFFF" w:themeColor="background1"/>
                        </w:rPr>
                        <w:t xml:space="preserve"> and save time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B572B3">
                        <w:rPr>
                          <w:b/>
                          <w:color w:val="FFFFFF" w:themeColor="background1"/>
                        </w:rPr>
                        <w:t>(before you begin making slides)</w:t>
                      </w:r>
                    </w:p>
                    <w:p w14:paraId="6A05A809" w14:textId="77777777" w:rsidR="001E74A8" w:rsidRPr="00B572B3" w:rsidRDefault="001E74A8" w:rsidP="001E74A8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9A5B99" w14:textId="77777777" w:rsidR="002E3A37" w:rsidRDefault="001E74A8" w:rsidP="009A139D">
      <w:r>
        <w:rPr>
          <w:noProof/>
        </w:rPr>
        <mc:AlternateContent>
          <mc:Choice Requires="wps">
            <w:drawing>
              <wp:inline distT="0" distB="0" distL="0" distR="0" wp14:anchorId="15608351" wp14:editId="6072F184">
                <wp:extent cx="6858000" cy="2090057"/>
                <wp:effectExtent l="0" t="0" r="0" b="571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090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327A4" w14:textId="77777777" w:rsidR="001E74A8" w:rsidRPr="001E74A8" w:rsidRDefault="001E74A8" w:rsidP="001E74A8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 xml:space="preserve">Create an outline starting with the </w:t>
                            </w:r>
                            <w:hyperlink r:id="rId11" w:history="1">
                              <w:r w:rsidRPr="001E74A8">
                                <w:rPr>
                                  <w:rStyle w:val="Hyperlink"/>
                                  <w:szCs w:val="22"/>
                                </w:rPr>
                                <w:t>situation, complication, question, and answer</w:t>
                              </w:r>
                            </w:hyperlink>
                            <w:r w:rsidRPr="001E74A8">
                              <w:rPr>
                                <w:szCs w:val="22"/>
                              </w:rPr>
                              <w:t>.  Discuss with a colleague</w:t>
                            </w:r>
                          </w:p>
                          <w:p w14:paraId="74BD3A3F" w14:textId="0A9302CF" w:rsidR="001E74A8" w:rsidRPr="001E74A8" w:rsidRDefault="001E74A8" w:rsidP="00DE4F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b/>
                                <w:szCs w:val="22"/>
                              </w:rPr>
                              <w:t>Situation</w:t>
                            </w:r>
                            <w:r w:rsidR="00E93AD1">
                              <w:rPr>
                                <w:b/>
                                <w:szCs w:val="22"/>
                              </w:rPr>
                              <w:t xml:space="preserve"> and Complication</w:t>
                            </w:r>
                            <w:r w:rsidRPr="001E74A8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</w:t>
                            </w:r>
                            <w:r w:rsidR="00E93AD1">
                              <w:rPr>
                                <w:szCs w:val="22"/>
                              </w:rPr>
                              <w:t>Statements of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known facts f</w:t>
                            </w:r>
                            <w:r w:rsidR="00D45B0E">
                              <w:rPr>
                                <w:szCs w:val="22"/>
                              </w:rPr>
                              <w:t>rom the audience's perspective; t</w:t>
                            </w:r>
                            <w:r w:rsidRPr="001E74A8">
                              <w:rPr>
                                <w:szCs w:val="22"/>
                              </w:rPr>
                              <w:t>his defines common ground.</w:t>
                            </w:r>
                            <w:r w:rsidR="00E93AD1">
                              <w:rPr>
                                <w:szCs w:val="22"/>
                              </w:rPr>
                              <w:t xml:space="preserve">  </w:t>
                            </w:r>
                            <w:r w:rsidR="00DE4FA2">
                              <w:rPr>
                                <w:szCs w:val="22"/>
                              </w:rPr>
                              <w:t xml:space="preserve">The Situation should raise a </w:t>
                            </w:r>
                            <w:r w:rsidR="007E7BB7">
                              <w:rPr>
                                <w:szCs w:val="22"/>
                              </w:rPr>
                              <w:t>Complication</w:t>
                            </w:r>
                            <w:r w:rsidR="00DE4FA2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that presents an opportunity or </w:t>
                            </w:r>
                            <w:r w:rsidR="00CD48A3">
                              <w:rPr>
                                <w:szCs w:val="22"/>
                              </w:rPr>
                              <w:t xml:space="preserve">a </w:t>
                            </w:r>
                            <w:r w:rsidR="00DE4FA2">
                              <w:rPr>
                                <w:szCs w:val="22"/>
                              </w:rPr>
                              <w:t>cause for concern</w:t>
                            </w:r>
                          </w:p>
                          <w:p w14:paraId="4578862E" w14:textId="7D5617F8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b/>
                                <w:szCs w:val="22"/>
                              </w:rPr>
                              <w:t>Question: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The natural question that arises in the audience's mind given the Situation/Complication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02B8AAFC" w14:textId="0E925952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b/>
                                <w:szCs w:val="22"/>
                              </w:rPr>
                              <w:t>Answer: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The answer to the question, forming the key message you want your audience to take awa</w:t>
                            </w:r>
                            <w:r w:rsidR="00FE190C">
                              <w:rPr>
                                <w:szCs w:val="22"/>
                              </w:rPr>
                              <w:t>y.</w:t>
                            </w:r>
                          </w:p>
                          <w:p w14:paraId="0B0BAAB4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b/>
                                <w:szCs w:val="22"/>
                              </w:rPr>
                              <w:t>Supporting arguments: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 This represents the bulk of the presentation, where you make your case.</w:t>
                            </w:r>
                          </w:p>
                          <w:p w14:paraId="09B74909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 xml:space="preserve">Generally, it's good to come up with 3 supporting points and keep them concise and organized. </w:t>
                            </w:r>
                          </w:p>
                          <w:p w14:paraId="126C4DC4" w14:textId="1F794B60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For scientific presentations, this can be a logical, evidence-based argument (e.g. Data, Methods, Results)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1716AA66" w14:textId="3E9B2732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Try to use Mutually Exclusi</w:t>
                            </w:r>
                            <w:r w:rsidR="002808E4">
                              <w:rPr>
                                <w:szCs w:val="22"/>
                              </w:rPr>
                              <w:t xml:space="preserve">ve and Collectively Exhaustive (MECE) </w:t>
                            </w:r>
                            <w:r w:rsidRPr="001E74A8">
                              <w:rPr>
                                <w:szCs w:val="22"/>
                              </w:rPr>
                              <w:t>organization principles.</w:t>
                            </w:r>
                          </w:p>
                          <w:p w14:paraId="3B808ACD" w14:textId="0B4D5847" w:rsid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1E74A8">
                              <w:rPr>
                                <w:color w:val="000000" w:themeColor="text1"/>
                                <w:szCs w:val="22"/>
                              </w:rPr>
                              <w:t>Include only arguments that are critical to your case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66DAA6C2" w14:textId="31404A53" w:rsidR="009A139D" w:rsidRPr="001E74A8" w:rsidRDefault="009A139D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Address any assumptions, opinions, or implicit/explicit biases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2088C400" w14:textId="0A702447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b/>
                                <w:szCs w:val="22"/>
                              </w:rPr>
                              <w:t>Risks and next steps: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What actions or decisions should happen next</w:t>
                            </w:r>
                            <w:r w:rsidR="00FE190C">
                              <w:rPr>
                                <w:szCs w:val="22"/>
                              </w:rPr>
                              <w:t>?</w:t>
                            </w:r>
                          </w:p>
                          <w:p w14:paraId="41C8F396" w14:textId="77777777" w:rsidR="001E74A8" w:rsidRPr="00DB04B8" w:rsidRDefault="001E74A8" w:rsidP="001E74A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08351" id="Text Box 9" o:spid="_x0000_s1029" type="#_x0000_t202" style="width:540pt;height:1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" fillcolor="#f2f2f2 [3052]" stroked="f" strokeweight=".5pt">
                <v:textbox>
                  <w:txbxContent>
                    <w:p w14:paraId="660327A4" w14:textId="77777777" w:rsidR="001E74A8" w:rsidRPr="001E74A8" w:rsidRDefault="001E74A8" w:rsidP="001E74A8">
                      <w:p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 xml:space="preserve">Create an outline starting with the </w:t>
                      </w:r>
                      <w:hyperlink r:id="rId12" w:history="1">
                        <w:r w:rsidRPr="001E74A8">
                          <w:rPr>
                            <w:rStyle w:val="Hyperlink"/>
                            <w:szCs w:val="22"/>
                          </w:rPr>
                          <w:t>situation, complication, question, and answer</w:t>
                        </w:r>
                      </w:hyperlink>
                      <w:r w:rsidRPr="001E74A8">
                        <w:rPr>
                          <w:szCs w:val="22"/>
                        </w:rPr>
                        <w:t>.  Discuss with a colleague</w:t>
                      </w:r>
                    </w:p>
                    <w:p w14:paraId="74BD3A3F" w14:textId="0A9302CF" w:rsidR="001E74A8" w:rsidRPr="001E74A8" w:rsidRDefault="001E74A8" w:rsidP="00DE4F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b/>
                          <w:szCs w:val="22"/>
                        </w:rPr>
                        <w:t>Situation</w:t>
                      </w:r>
                      <w:r w:rsidR="00E93AD1">
                        <w:rPr>
                          <w:b/>
                          <w:szCs w:val="22"/>
                        </w:rPr>
                        <w:t xml:space="preserve"> and Complication</w:t>
                      </w:r>
                      <w:r w:rsidRPr="001E74A8">
                        <w:rPr>
                          <w:b/>
                          <w:szCs w:val="22"/>
                        </w:rPr>
                        <w:t>:</w:t>
                      </w:r>
                      <w:r w:rsidRPr="001E74A8">
                        <w:rPr>
                          <w:szCs w:val="22"/>
                        </w:rPr>
                        <w:t xml:space="preserve"> </w:t>
                      </w:r>
                      <w:r w:rsidR="00E93AD1">
                        <w:rPr>
                          <w:szCs w:val="22"/>
                        </w:rPr>
                        <w:t>Statements of</w:t>
                      </w:r>
                      <w:r w:rsidRPr="001E74A8">
                        <w:rPr>
                          <w:szCs w:val="22"/>
                        </w:rPr>
                        <w:t xml:space="preserve"> known facts f</w:t>
                      </w:r>
                      <w:r w:rsidR="00D45B0E">
                        <w:rPr>
                          <w:szCs w:val="22"/>
                        </w:rPr>
                        <w:t>rom the audience's perspective; t</w:t>
                      </w:r>
                      <w:r w:rsidRPr="001E74A8">
                        <w:rPr>
                          <w:szCs w:val="22"/>
                        </w:rPr>
                        <w:t>his defines common ground.</w:t>
                      </w:r>
                      <w:r w:rsidR="00E93AD1">
                        <w:rPr>
                          <w:szCs w:val="22"/>
                        </w:rPr>
                        <w:t xml:space="preserve">  </w:t>
                      </w:r>
                      <w:r w:rsidR="00DE4FA2">
                        <w:rPr>
                          <w:szCs w:val="22"/>
                        </w:rPr>
                        <w:t xml:space="preserve">The Situation should raise a </w:t>
                      </w:r>
                      <w:r w:rsidR="007E7BB7">
                        <w:rPr>
                          <w:szCs w:val="22"/>
                        </w:rPr>
                        <w:t>Complication</w:t>
                      </w:r>
                      <w:r w:rsidR="00DE4FA2">
                        <w:rPr>
                          <w:b/>
                          <w:szCs w:val="22"/>
                        </w:rPr>
                        <w:t xml:space="preserve"> </w:t>
                      </w:r>
                      <w:r w:rsidRPr="001E74A8">
                        <w:rPr>
                          <w:szCs w:val="22"/>
                        </w:rPr>
                        <w:t xml:space="preserve">that presents an opportunity or </w:t>
                      </w:r>
                      <w:r w:rsidR="00CD48A3">
                        <w:rPr>
                          <w:szCs w:val="22"/>
                        </w:rPr>
                        <w:t xml:space="preserve">a </w:t>
                      </w:r>
                      <w:r w:rsidR="00DE4FA2">
                        <w:rPr>
                          <w:szCs w:val="22"/>
                        </w:rPr>
                        <w:t>cause for concern</w:t>
                      </w:r>
                    </w:p>
                    <w:p w14:paraId="4578862E" w14:textId="7D5617F8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b/>
                          <w:szCs w:val="22"/>
                        </w:rPr>
                        <w:t>Question:</w:t>
                      </w:r>
                      <w:r w:rsidRPr="001E74A8">
                        <w:rPr>
                          <w:szCs w:val="22"/>
                        </w:rPr>
                        <w:t xml:space="preserve"> The natural question that arises in the audience's mind given the Situation/Complication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02B8AAFC" w14:textId="0E925952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b/>
                          <w:szCs w:val="22"/>
                        </w:rPr>
                        <w:t>Answer:</w:t>
                      </w:r>
                      <w:r w:rsidRPr="001E74A8">
                        <w:rPr>
                          <w:szCs w:val="22"/>
                        </w:rPr>
                        <w:t xml:space="preserve"> The answer to the question, forming the key message you want your audience to take awa</w:t>
                      </w:r>
                      <w:r w:rsidR="00FE190C">
                        <w:rPr>
                          <w:szCs w:val="22"/>
                        </w:rPr>
                        <w:t>y.</w:t>
                      </w:r>
                    </w:p>
                    <w:p w14:paraId="0B0BAAB4" w14:textId="77777777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b/>
                          <w:szCs w:val="22"/>
                        </w:rPr>
                        <w:t>Supporting arguments:</w:t>
                      </w:r>
                      <w:r w:rsidRPr="001E74A8">
                        <w:rPr>
                          <w:szCs w:val="22"/>
                        </w:rPr>
                        <w:t xml:space="preserve">  This represents the bulk of the presentation, where you make your case.</w:t>
                      </w:r>
                    </w:p>
                    <w:p w14:paraId="09B74909" w14:textId="77777777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 xml:space="preserve">Generally, it's good to come up with 3 supporting points and keep them concise and organized. </w:t>
                      </w:r>
                    </w:p>
                    <w:p w14:paraId="126C4DC4" w14:textId="1F794B60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For scientific presentations, this can be a logical, evidence-based argument (e.g. Data, Methods, Results)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1716AA66" w14:textId="3E9B2732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Try to use Mutually Exclusi</w:t>
                      </w:r>
                      <w:r w:rsidR="002808E4">
                        <w:rPr>
                          <w:szCs w:val="22"/>
                        </w:rPr>
                        <w:t xml:space="preserve">ve and Collectively Exhaustive (MECE) </w:t>
                      </w:r>
                      <w:r w:rsidRPr="001E74A8">
                        <w:rPr>
                          <w:szCs w:val="22"/>
                        </w:rPr>
                        <w:t>organization principles.</w:t>
                      </w:r>
                    </w:p>
                    <w:p w14:paraId="3B808ACD" w14:textId="0B4D5847" w:rsid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 w:rsidRPr="001E74A8">
                        <w:rPr>
                          <w:color w:val="000000" w:themeColor="text1"/>
                          <w:szCs w:val="22"/>
                        </w:rPr>
                        <w:t>Include only arguments that are critical to your case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66DAA6C2" w14:textId="31404A53" w:rsidR="009A139D" w:rsidRPr="001E74A8" w:rsidRDefault="009A139D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Address any assumptions, opinions, or implicit/explicit biases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2088C400" w14:textId="0A702447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b/>
                          <w:szCs w:val="22"/>
                        </w:rPr>
                        <w:t>Risks and next steps:</w:t>
                      </w:r>
                      <w:r w:rsidRPr="001E74A8">
                        <w:rPr>
                          <w:szCs w:val="22"/>
                        </w:rPr>
                        <w:t xml:space="preserve"> What actions or decisions should happen next</w:t>
                      </w:r>
                      <w:r w:rsidR="00FE190C">
                        <w:rPr>
                          <w:szCs w:val="22"/>
                        </w:rPr>
                        <w:t>?</w:t>
                      </w:r>
                    </w:p>
                    <w:p w14:paraId="41C8F396" w14:textId="77777777" w:rsidR="001E74A8" w:rsidRPr="00DB04B8" w:rsidRDefault="001E74A8" w:rsidP="001E74A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0B940D" w14:textId="77777777" w:rsidR="002E3A37" w:rsidRPr="002E3A37" w:rsidRDefault="002E3A37" w:rsidP="009A139D"/>
    <w:p w14:paraId="150AA058" w14:textId="77777777" w:rsidR="001E74A8" w:rsidRDefault="001E74A8" w:rsidP="009A139D">
      <w:r>
        <w:rPr>
          <w:noProof/>
          <w:color w:val="FF0000"/>
          <w:sz w:val="22"/>
          <w:szCs w:val="22"/>
        </w:rPr>
        <mc:AlternateContent>
          <mc:Choice Requires="wps">
            <w:drawing>
              <wp:inline distT="0" distB="0" distL="0" distR="0" wp14:anchorId="6B235551" wp14:editId="458D03F4">
                <wp:extent cx="6858000" cy="308345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083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2F6E9" w14:textId="1D0774AC" w:rsidR="001E74A8" w:rsidRPr="001E74A8" w:rsidRDefault="009A5DFC" w:rsidP="001E74A8">
                            <w:pPr>
                              <w:pStyle w:val="Heading3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Create the presentation</w:t>
                            </w:r>
                            <w:r w:rsidR="001E74A8" w:rsidRPr="001E74A8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: </w:t>
                            </w:r>
                            <w:r w:rsidR="00FD0410">
                              <w:rPr>
                                <w:b/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0E27B00A" w14:textId="77777777" w:rsidR="001E74A8" w:rsidRPr="00B572B3" w:rsidRDefault="001E74A8" w:rsidP="001E74A8">
                            <w:pPr>
                              <w:rPr>
                                <w:b/>
                                <w:color w:val="FFFFFF" w:themeColor="background1"/>
                                <w:shd w:val="clear" w:color="auto" w:fill="03477E" w:themeFill="accent1" w:themeFill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35551" id="Text Box 4" o:spid="_x0000_s1030" type="#_x0000_t202" style="width:540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" fillcolor="#0460a9 [3204]" stroked="f" strokeweight=".5pt">
                <v:textbox inset=",0,,0">
                  <w:txbxContent>
                    <w:p w14:paraId="4052F6E9" w14:textId="1D0774AC" w:rsidR="001E74A8" w:rsidRPr="001E74A8" w:rsidRDefault="009A5DFC" w:rsidP="001E74A8">
                      <w:pPr>
                        <w:pStyle w:val="Heading3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Create the presentation</w:t>
                      </w:r>
                      <w:r w:rsidR="001E74A8" w:rsidRPr="001E74A8">
                        <w:rPr>
                          <w:b/>
                          <w:color w:val="FFFFFF" w:themeColor="background1"/>
                          <w:sz w:val="32"/>
                        </w:rPr>
                        <w:t xml:space="preserve">: </w:t>
                      </w:r>
                      <w:r w:rsidR="00FD0410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</w:p>
                    <w:p w14:paraId="0E27B00A" w14:textId="77777777" w:rsidR="001E74A8" w:rsidRPr="00B572B3" w:rsidRDefault="001E74A8" w:rsidP="001E74A8">
                      <w:pPr>
                        <w:rPr>
                          <w:b/>
                          <w:color w:val="FFFFFF" w:themeColor="background1"/>
                          <w:shd w:val="clear" w:color="auto" w:fill="03477E" w:themeFill="accent1" w:themeFill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53C264" w14:textId="77777777" w:rsidR="001E74A8" w:rsidRDefault="001E74A8" w:rsidP="009A139D">
      <w:r>
        <w:rPr>
          <w:noProof/>
        </w:rPr>
        <mc:AlternateContent>
          <mc:Choice Requires="wps">
            <w:drawing>
              <wp:inline distT="0" distB="0" distL="0" distR="0" wp14:anchorId="4DDD8753" wp14:editId="3ED8C58F">
                <wp:extent cx="6858000" cy="1287379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87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ED48D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Start with a</w:t>
                            </w:r>
                            <w:r w:rsidR="009A139D">
                              <w:rPr>
                                <w:szCs w:val="22"/>
                              </w:rPr>
                              <w:t>n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</w:t>
                            </w:r>
                            <w:r w:rsidR="009A139D">
                              <w:rPr>
                                <w:szCs w:val="22"/>
                              </w:rPr>
                              <w:t>Overview</w:t>
                            </w:r>
                            <w:r w:rsidRPr="001E74A8">
                              <w:rPr>
                                <w:szCs w:val="22"/>
                              </w:rPr>
                              <w:t xml:space="preserve"> slide with the Situation, Complication, Question and Answer (see above).</w:t>
                            </w:r>
                          </w:p>
                          <w:p w14:paraId="07461480" w14:textId="0B2C6E45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 xml:space="preserve">In the title of each slide, put the </w:t>
                            </w:r>
                            <w:r w:rsidR="00C60FB7">
                              <w:rPr>
                                <w:szCs w:val="22"/>
                              </w:rPr>
                              <w:t xml:space="preserve">slide’s key message.  Avoid </w:t>
                            </w:r>
                            <w:r w:rsidR="0005269C">
                              <w:rPr>
                                <w:szCs w:val="22"/>
                              </w:rPr>
                              <w:t>titles with no message (e.g. Data, Model, Results)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3B9F2698" w14:textId="77777777" w:rsidR="001E74A8" w:rsidRPr="001E74A8" w:rsidRDefault="00185C5C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hyperlink r:id="rId13" w:history="1">
                              <w:r w:rsidR="001D519E" w:rsidRPr="001D519E">
                                <w:rPr>
                                  <w:rStyle w:val="Hyperlink"/>
                                </w:rPr>
                                <w:t>Keep it simple</w:t>
                              </w:r>
                            </w:hyperlink>
                            <w:r w:rsidR="001D519E">
                              <w:rPr>
                                <w:szCs w:val="22"/>
                              </w:rPr>
                              <w:t>.  E</w:t>
                            </w:r>
                            <w:r w:rsidR="001E74A8" w:rsidRPr="001E74A8">
                              <w:rPr>
                                <w:szCs w:val="22"/>
                              </w:rPr>
                              <w:t xml:space="preserve">nsure each slide conveys your key message as clearly and simply as possible.  </w:t>
                            </w:r>
                          </w:p>
                          <w:p w14:paraId="5C0917CC" w14:textId="428F0291" w:rsidR="001E74A8" w:rsidRPr="001E74A8" w:rsidRDefault="001E74A8" w:rsidP="001E74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Graphics and font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7E7646C0" w14:textId="77777777" w:rsidR="001E74A8" w:rsidRPr="001E74A8" w:rsidRDefault="00837356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Follow </w:t>
                            </w:r>
                            <w:hyperlink r:id="rId14" w:history="1">
                              <w:r w:rsidRPr="00837356">
                                <w:rPr>
                                  <w:rStyle w:val="Hyperlink"/>
                                  <w:szCs w:val="22"/>
                                </w:rPr>
                                <w:t>good graphics principles</w:t>
                              </w:r>
                            </w:hyperlink>
                            <w:r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08BA3652" w14:textId="77777777" w:rsidR="001E74A8" w:rsidRPr="001E74A8" w:rsidRDefault="001E74A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Ensure all font is at least 14 point.  This includes all font in the figures (e.g. x and y axis).</w:t>
                            </w:r>
                          </w:p>
                          <w:p w14:paraId="44EAFD9C" w14:textId="61FD7EAF" w:rsidR="001E74A8" w:rsidRPr="0001131A" w:rsidRDefault="00CE2CD8" w:rsidP="001E74A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For long </w:t>
                            </w:r>
                            <w:r w:rsidR="00BE150E">
                              <w:rPr>
                                <w:szCs w:val="22"/>
                              </w:rPr>
                              <w:t>phrases</w:t>
                            </w:r>
                            <w:r>
                              <w:rPr>
                                <w:szCs w:val="22"/>
                              </w:rPr>
                              <w:t xml:space="preserve">, </w:t>
                            </w:r>
                            <w:r w:rsidR="001E74A8" w:rsidRPr="001E74A8">
                              <w:rPr>
                                <w:szCs w:val="22"/>
                              </w:rPr>
                              <w:t>d</w:t>
                            </w:r>
                            <w:r w:rsidR="00022529">
                              <w:rPr>
                                <w:szCs w:val="22"/>
                              </w:rPr>
                              <w:t>ark text on light backgrounds</w:t>
                            </w:r>
                            <w:r>
                              <w:rPr>
                                <w:szCs w:val="22"/>
                              </w:rPr>
                              <w:t xml:space="preserve"> is easier to read than light</w:t>
                            </w:r>
                            <w:r w:rsidR="001E74A8" w:rsidRPr="001E74A8">
                              <w:rPr>
                                <w:szCs w:val="22"/>
                              </w:rPr>
                              <w:t xml:space="preserve"> text</w:t>
                            </w:r>
                            <w:r w:rsidR="00022529">
                              <w:rPr>
                                <w:szCs w:val="22"/>
                              </w:rPr>
                              <w:t xml:space="preserve"> with dark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D8753" id="Text Box 6" o:spid="_x0000_s1031" type="#_x0000_t202" style="width:540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" fillcolor="#f2f2f2 [3052]" stroked="f" strokeweight=".5pt">
                <v:textbox>
                  <w:txbxContent>
                    <w:p w14:paraId="5BCED48D" w14:textId="77777777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Start with a</w:t>
                      </w:r>
                      <w:r w:rsidR="009A139D">
                        <w:rPr>
                          <w:szCs w:val="22"/>
                        </w:rPr>
                        <w:t>n</w:t>
                      </w:r>
                      <w:r w:rsidRPr="001E74A8">
                        <w:rPr>
                          <w:szCs w:val="22"/>
                        </w:rPr>
                        <w:t xml:space="preserve"> </w:t>
                      </w:r>
                      <w:r w:rsidR="009A139D">
                        <w:rPr>
                          <w:szCs w:val="22"/>
                        </w:rPr>
                        <w:t>Overview</w:t>
                      </w:r>
                      <w:r w:rsidRPr="001E74A8">
                        <w:rPr>
                          <w:szCs w:val="22"/>
                        </w:rPr>
                        <w:t xml:space="preserve"> slide with the Situation, Complication, Question and Answer (see above).</w:t>
                      </w:r>
                    </w:p>
                    <w:p w14:paraId="07461480" w14:textId="0B2C6E45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 xml:space="preserve">In the title of each slide, put the </w:t>
                      </w:r>
                      <w:r w:rsidR="00C60FB7">
                        <w:rPr>
                          <w:szCs w:val="22"/>
                        </w:rPr>
                        <w:t xml:space="preserve">slide’s key message.  Avoid </w:t>
                      </w:r>
                      <w:r w:rsidR="0005269C">
                        <w:rPr>
                          <w:szCs w:val="22"/>
                        </w:rPr>
                        <w:t>titles with no message (e.g. Data, Model, Results)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3B9F2698" w14:textId="77777777" w:rsidR="001E74A8" w:rsidRPr="001E74A8" w:rsidRDefault="00185C5C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hyperlink r:id="rId15" w:history="1">
                        <w:r w:rsidR="001D519E" w:rsidRPr="001D519E">
                          <w:rPr>
                            <w:rStyle w:val="Hyperlink"/>
                          </w:rPr>
                          <w:t>Keep it simple</w:t>
                        </w:r>
                      </w:hyperlink>
                      <w:r w:rsidR="001D519E">
                        <w:rPr>
                          <w:szCs w:val="22"/>
                        </w:rPr>
                        <w:t>.  E</w:t>
                      </w:r>
                      <w:r w:rsidR="001E74A8" w:rsidRPr="001E74A8">
                        <w:rPr>
                          <w:szCs w:val="22"/>
                        </w:rPr>
                        <w:t xml:space="preserve">nsure each slide conveys your key message as clearly and simply as possible.  </w:t>
                      </w:r>
                    </w:p>
                    <w:p w14:paraId="5C0917CC" w14:textId="428F0291" w:rsidR="001E74A8" w:rsidRPr="001E74A8" w:rsidRDefault="001E74A8" w:rsidP="001E74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Graphics and font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7E7646C0" w14:textId="77777777" w:rsidR="001E74A8" w:rsidRPr="001E74A8" w:rsidRDefault="00837356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Follow </w:t>
                      </w:r>
                      <w:hyperlink r:id="rId16" w:history="1">
                        <w:r w:rsidRPr="00837356">
                          <w:rPr>
                            <w:rStyle w:val="Hyperlink"/>
                            <w:szCs w:val="22"/>
                          </w:rPr>
                          <w:t>good graphics principles</w:t>
                        </w:r>
                      </w:hyperlink>
                      <w:r>
                        <w:rPr>
                          <w:szCs w:val="22"/>
                        </w:rPr>
                        <w:t>.</w:t>
                      </w:r>
                    </w:p>
                    <w:p w14:paraId="08BA3652" w14:textId="77777777" w:rsidR="001E74A8" w:rsidRPr="001E74A8" w:rsidRDefault="001E74A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Ensure all font is at least 14 point.  This includes all font in the figures (e.g. x and y axis).</w:t>
                      </w:r>
                    </w:p>
                    <w:p w14:paraId="44EAFD9C" w14:textId="61FD7EAF" w:rsidR="001E74A8" w:rsidRPr="0001131A" w:rsidRDefault="00CE2CD8" w:rsidP="001E74A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For long </w:t>
                      </w:r>
                      <w:r w:rsidR="00BE150E">
                        <w:rPr>
                          <w:szCs w:val="22"/>
                        </w:rPr>
                        <w:t>phrases</w:t>
                      </w:r>
                      <w:r>
                        <w:rPr>
                          <w:szCs w:val="22"/>
                        </w:rPr>
                        <w:t xml:space="preserve">, </w:t>
                      </w:r>
                      <w:r w:rsidR="001E74A8" w:rsidRPr="001E74A8">
                        <w:rPr>
                          <w:szCs w:val="22"/>
                        </w:rPr>
                        <w:t>d</w:t>
                      </w:r>
                      <w:r w:rsidR="00022529">
                        <w:rPr>
                          <w:szCs w:val="22"/>
                        </w:rPr>
                        <w:t>ark text on light backgrounds</w:t>
                      </w:r>
                      <w:r>
                        <w:rPr>
                          <w:szCs w:val="22"/>
                        </w:rPr>
                        <w:t xml:space="preserve"> is easier to read than light</w:t>
                      </w:r>
                      <w:r w:rsidR="001E74A8" w:rsidRPr="001E74A8">
                        <w:rPr>
                          <w:szCs w:val="22"/>
                        </w:rPr>
                        <w:t xml:space="preserve"> text</w:t>
                      </w:r>
                      <w:r w:rsidR="00022529">
                        <w:rPr>
                          <w:szCs w:val="22"/>
                        </w:rPr>
                        <w:t xml:space="preserve"> with dark background.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EC669" w14:textId="77777777" w:rsidR="002E3A37" w:rsidRPr="002E3A37" w:rsidRDefault="002E3A37" w:rsidP="009A139D"/>
    <w:p w14:paraId="034C9701" w14:textId="77777777" w:rsidR="001E74A8" w:rsidRDefault="001E74A8" w:rsidP="009A139D">
      <w:r>
        <w:rPr>
          <w:noProof/>
          <w:color w:val="FF0000"/>
          <w:sz w:val="22"/>
          <w:szCs w:val="22"/>
        </w:rPr>
        <mc:AlternateContent>
          <mc:Choice Requires="wps">
            <w:drawing>
              <wp:inline distT="0" distB="0" distL="0" distR="0" wp14:anchorId="1C9048EC" wp14:editId="664A4AD1">
                <wp:extent cx="6858000" cy="32961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296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4E93D" w14:textId="72F80EB0" w:rsidR="001E74A8" w:rsidRPr="001E74A8" w:rsidRDefault="001E74A8" w:rsidP="001E74A8">
                            <w:pPr>
                              <w:pStyle w:val="Heading3"/>
                              <w:tabs>
                                <w:tab w:val="left" w:pos="7200"/>
                              </w:tabs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E74A8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R</w:t>
                            </w:r>
                            <w:r w:rsidR="009E304E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ehearse and p</w:t>
                            </w:r>
                            <w:r w:rsidRPr="001E74A8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resent: </w:t>
                            </w:r>
                          </w:p>
                          <w:p w14:paraId="3656B9AB" w14:textId="77777777" w:rsidR="001E74A8" w:rsidRPr="00B572B3" w:rsidRDefault="001E74A8" w:rsidP="001E74A8">
                            <w:pPr>
                              <w:rPr>
                                <w:b/>
                                <w:color w:val="FFFFFF" w:themeColor="background1"/>
                                <w:shd w:val="clear" w:color="auto" w:fill="03477E" w:themeFill="accent1" w:themeFill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9048EC" id="Text Box 5" o:spid="_x0000_s1032" type="#_x0000_t202" style="width:540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" fillcolor="#0460a9 [3204]" stroked="f" strokeweight=".5pt">
                <v:textbox inset=",0,,0">
                  <w:txbxContent>
                    <w:p w14:paraId="7964E93D" w14:textId="72F80EB0" w:rsidR="001E74A8" w:rsidRPr="001E74A8" w:rsidRDefault="001E74A8" w:rsidP="001E74A8">
                      <w:pPr>
                        <w:pStyle w:val="Heading3"/>
                        <w:tabs>
                          <w:tab w:val="left" w:pos="7200"/>
                        </w:tabs>
                        <w:rPr>
                          <w:b/>
                          <w:color w:val="FFFFFF" w:themeColor="background1"/>
                        </w:rPr>
                      </w:pPr>
                      <w:r w:rsidRPr="001E74A8">
                        <w:rPr>
                          <w:b/>
                          <w:color w:val="FFFFFF" w:themeColor="background1"/>
                          <w:sz w:val="32"/>
                        </w:rPr>
                        <w:t>R</w:t>
                      </w:r>
                      <w:r w:rsidR="009E304E">
                        <w:rPr>
                          <w:b/>
                          <w:color w:val="FFFFFF" w:themeColor="background1"/>
                          <w:sz w:val="32"/>
                        </w:rPr>
                        <w:t>ehearse and p</w:t>
                      </w:r>
                      <w:r w:rsidRPr="001E74A8">
                        <w:rPr>
                          <w:b/>
                          <w:color w:val="FFFFFF" w:themeColor="background1"/>
                          <w:sz w:val="32"/>
                        </w:rPr>
                        <w:t xml:space="preserve">resent: </w:t>
                      </w:r>
                    </w:p>
                    <w:p w14:paraId="3656B9AB" w14:textId="77777777" w:rsidR="001E74A8" w:rsidRPr="00B572B3" w:rsidRDefault="001E74A8" w:rsidP="001E74A8">
                      <w:pPr>
                        <w:rPr>
                          <w:b/>
                          <w:color w:val="FFFFFF" w:themeColor="background1"/>
                          <w:shd w:val="clear" w:color="auto" w:fill="03477E" w:themeFill="accent1" w:themeFillShade="BF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0" w:name="_GoBack"/>
    <w:p w14:paraId="0E87767C" w14:textId="77777777" w:rsidR="001E74A8" w:rsidRDefault="004408E2" w:rsidP="009A139D">
      <w:r w:rsidRPr="001D700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A4E1F1" wp14:editId="64EA2FEE">
                <wp:simplePos x="0" y="0"/>
                <wp:positionH relativeFrom="column">
                  <wp:posOffset>5196205</wp:posOffset>
                </wp:positionH>
                <wp:positionV relativeFrom="paragraph">
                  <wp:posOffset>353093</wp:posOffset>
                </wp:positionV>
                <wp:extent cx="1614182" cy="1583191"/>
                <wp:effectExtent l="38100" t="38100" r="0" b="4445"/>
                <wp:wrapNone/>
                <wp:docPr id="1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14182" cy="1583191"/>
                          <a:chOff x="83113" y="132197"/>
                          <a:chExt cx="5686174" cy="5383641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644255" y="276803"/>
                            <a:ext cx="1154864" cy="10868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568887" y="132197"/>
                            <a:ext cx="3200400" cy="5105400"/>
                            <a:chOff x="2568887" y="132197"/>
                            <a:chExt cx="3200400" cy="5105400"/>
                          </a:xfrm>
                        </wpg:grpSpPr>
                        <wps:wsp>
                          <wps:cNvPr id="18" name="Rounded Rectangle 18"/>
                          <wps:cNvSpPr/>
                          <wps:spPr>
                            <a:xfrm>
                              <a:off x="2568887" y="641183"/>
                              <a:ext cx="3200400" cy="272100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2789855" y="3361902"/>
                              <a:ext cx="533366" cy="1874783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4109287" y="3401678"/>
                              <a:ext cx="57151" cy="1835919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999503" y="3361899"/>
                              <a:ext cx="685759" cy="1875239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4133921" y="132197"/>
                              <a:ext cx="0" cy="380965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3676052" y="432084"/>
                              <a:ext cx="971550" cy="0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370119" y="2088476"/>
                              <a:ext cx="457200" cy="609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970666" y="1905141"/>
                              <a:ext cx="457200" cy="8026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562160" y="1371741"/>
                              <a:ext cx="457200" cy="13360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Freeform 27"/>
                        <wps:cNvSpPr/>
                        <wps:spPr>
                          <a:xfrm>
                            <a:off x="83113" y="1284827"/>
                            <a:ext cx="3211805" cy="4231011"/>
                          </a:xfrm>
                          <a:custGeom>
                            <a:avLst/>
                            <a:gdLst>
                              <a:gd name="connsiteX0" fmla="*/ 1283994 w 3297943"/>
                              <a:gd name="connsiteY0" fmla="*/ 2240 h 4344719"/>
                              <a:gd name="connsiteX1" fmla="*/ 795722 w 3297943"/>
                              <a:gd name="connsiteY1" fmla="*/ 188671 h 4344719"/>
                              <a:gd name="connsiteX2" fmla="*/ 49998 w 3297943"/>
                              <a:gd name="connsiteY2" fmla="*/ 1209603 h 4344719"/>
                              <a:gd name="connsiteX3" fmla="*/ 156530 w 3297943"/>
                              <a:gd name="connsiteY3" fmla="*/ 1546954 h 4344719"/>
                              <a:gd name="connsiteX4" fmla="*/ 866744 w 3297943"/>
                              <a:gd name="connsiteY4" fmla="*/ 2044104 h 4344719"/>
                              <a:gd name="connsiteX5" fmla="*/ 618169 w 3297943"/>
                              <a:gd name="connsiteY5" fmla="*/ 4023824 h 4344719"/>
                              <a:gd name="connsiteX6" fmla="*/ 893377 w 3297943"/>
                              <a:gd name="connsiteY6" fmla="*/ 4228011 h 4344719"/>
                              <a:gd name="connsiteX7" fmla="*/ 1106441 w 3297943"/>
                              <a:gd name="connsiteY7" fmla="*/ 4085968 h 4344719"/>
                              <a:gd name="connsiteX8" fmla="*/ 1355015 w 3297943"/>
                              <a:gd name="connsiteY8" fmla="*/ 2328189 h 4344719"/>
                              <a:gd name="connsiteX9" fmla="*/ 1408281 w 3297943"/>
                              <a:gd name="connsiteY9" fmla="*/ 4077090 h 4344719"/>
                              <a:gd name="connsiteX10" fmla="*/ 1665734 w 3297943"/>
                              <a:gd name="connsiteY10" fmla="*/ 4228011 h 4344719"/>
                              <a:gd name="connsiteX11" fmla="*/ 1914309 w 3297943"/>
                              <a:gd name="connsiteY11" fmla="*/ 4059335 h 4344719"/>
                              <a:gd name="connsiteX12" fmla="*/ 1790021 w 3297943"/>
                              <a:gd name="connsiteY12" fmla="*/ 1085315 h 4344719"/>
                              <a:gd name="connsiteX13" fmla="*/ 2056351 w 3297943"/>
                              <a:gd name="connsiteY13" fmla="*/ 1378279 h 4344719"/>
                              <a:gd name="connsiteX14" fmla="*/ 3112794 w 3297943"/>
                              <a:gd name="connsiteY14" fmla="*/ 1600220 h 4344719"/>
                              <a:gd name="connsiteX15" fmla="*/ 3290347 w 3297943"/>
                              <a:gd name="connsiteY15" fmla="*/ 1422667 h 4344719"/>
                              <a:gd name="connsiteX16" fmla="*/ 3166060 w 3297943"/>
                              <a:gd name="connsiteY16" fmla="*/ 1156337 h 4344719"/>
                              <a:gd name="connsiteX17" fmla="*/ 2322681 w 3297943"/>
                              <a:gd name="connsiteY17" fmla="*/ 1005416 h 4344719"/>
                              <a:gd name="connsiteX18" fmla="*/ 1754511 w 3297943"/>
                              <a:gd name="connsiteY18" fmla="*/ 224181 h 4344719"/>
                              <a:gd name="connsiteX19" fmla="*/ 1283994 w 3297943"/>
                              <a:gd name="connsiteY19" fmla="*/ 2240 h 4344719"/>
                              <a:gd name="connsiteX0" fmla="*/ 1283994 w 3297943"/>
                              <a:gd name="connsiteY0" fmla="*/ 2240 h 4279750"/>
                              <a:gd name="connsiteX1" fmla="*/ 795722 w 3297943"/>
                              <a:gd name="connsiteY1" fmla="*/ 188671 h 4279750"/>
                              <a:gd name="connsiteX2" fmla="*/ 49998 w 3297943"/>
                              <a:gd name="connsiteY2" fmla="*/ 1209603 h 4279750"/>
                              <a:gd name="connsiteX3" fmla="*/ 156530 w 3297943"/>
                              <a:gd name="connsiteY3" fmla="*/ 1546954 h 4279750"/>
                              <a:gd name="connsiteX4" fmla="*/ 866744 w 3297943"/>
                              <a:gd name="connsiteY4" fmla="*/ 2044104 h 4279750"/>
                              <a:gd name="connsiteX5" fmla="*/ 618169 w 3297943"/>
                              <a:gd name="connsiteY5" fmla="*/ 4023824 h 4279750"/>
                              <a:gd name="connsiteX6" fmla="*/ 893377 w 3297943"/>
                              <a:gd name="connsiteY6" fmla="*/ 4228011 h 4279750"/>
                              <a:gd name="connsiteX7" fmla="*/ 1106441 w 3297943"/>
                              <a:gd name="connsiteY7" fmla="*/ 4085968 h 4279750"/>
                              <a:gd name="connsiteX8" fmla="*/ 1355015 w 3297943"/>
                              <a:gd name="connsiteY8" fmla="*/ 2328189 h 4279750"/>
                              <a:gd name="connsiteX9" fmla="*/ 1408281 w 3297943"/>
                              <a:gd name="connsiteY9" fmla="*/ 4077090 h 4279750"/>
                              <a:gd name="connsiteX10" fmla="*/ 1665734 w 3297943"/>
                              <a:gd name="connsiteY10" fmla="*/ 4228011 h 4279750"/>
                              <a:gd name="connsiteX11" fmla="*/ 1914309 w 3297943"/>
                              <a:gd name="connsiteY11" fmla="*/ 4059335 h 4279750"/>
                              <a:gd name="connsiteX12" fmla="*/ 1790021 w 3297943"/>
                              <a:gd name="connsiteY12" fmla="*/ 1085315 h 4279750"/>
                              <a:gd name="connsiteX13" fmla="*/ 2056351 w 3297943"/>
                              <a:gd name="connsiteY13" fmla="*/ 1378279 h 4279750"/>
                              <a:gd name="connsiteX14" fmla="*/ 3112794 w 3297943"/>
                              <a:gd name="connsiteY14" fmla="*/ 1600220 h 4279750"/>
                              <a:gd name="connsiteX15" fmla="*/ 3290347 w 3297943"/>
                              <a:gd name="connsiteY15" fmla="*/ 1422667 h 4279750"/>
                              <a:gd name="connsiteX16" fmla="*/ 3166060 w 3297943"/>
                              <a:gd name="connsiteY16" fmla="*/ 1156337 h 4279750"/>
                              <a:gd name="connsiteX17" fmla="*/ 2322681 w 3297943"/>
                              <a:gd name="connsiteY17" fmla="*/ 1005416 h 4279750"/>
                              <a:gd name="connsiteX18" fmla="*/ 1754511 w 3297943"/>
                              <a:gd name="connsiteY18" fmla="*/ 224181 h 4279750"/>
                              <a:gd name="connsiteX19" fmla="*/ 1283994 w 3297943"/>
                              <a:gd name="connsiteY19" fmla="*/ 2240 h 4279750"/>
                              <a:gd name="connsiteX0" fmla="*/ 1283994 w 3297943"/>
                              <a:gd name="connsiteY0" fmla="*/ 2240 h 4279750"/>
                              <a:gd name="connsiteX1" fmla="*/ 795722 w 3297943"/>
                              <a:gd name="connsiteY1" fmla="*/ 188671 h 4279750"/>
                              <a:gd name="connsiteX2" fmla="*/ 49998 w 3297943"/>
                              <a:gd name="connsiteY2" fmla="*/ 1209603 h 4279750"/>
                              <a:gd name="connsiteX3" fmla="*/ 156530 w 3297943"/>
                              <a:gd name="connsiteY3" fmla="*/ 1546954 h 4279750"/>
                              <a:gd name="connsiteX4" fmla="*/ 866744 w 3297943"/>
                              <a:gd name="connsiteY4" fmla="*/ 2044104 h 4279750"/>
                              <a:gd name="connsiteX5" fmla="*/ 618169 w 3297943"/>
                              <a:gd name="connsiteY5" fmla="*/ 4023824 h 4279750"/>
                              <a:gd name="connsiteX6" fmla="*/ 893377 w 3297943"/>
                              <a:gd name="connsiteY6" fmla="*/ 4228011 h 4279750"/>
                              <a:gd name="connsiteX7" fmla="*/ 1106441 w 3297943"/>
                              <a:gd name="connsiteY7" fmla="*/ 4085968 h 4279750"/>
                              <a:gd name="connsiteX8" fmla="*/ 1355015 w 3297943"/>
                              <a:gd name="connsiteY8" fmla="*/ 2328189 h 4279750"/>
                              <a:gd name="connsiteX9" fmla="*/ 1408281 w 3297943"/>
                              <a:gd name="connsiteY9" fmla="*/ 4077090 h 4279750"/>
                              <a:gd name="connsiteX10" fmla="*/ 1665734 w 3297943"/>
                              <a:gd name="connsiteY10" fmla="*/ 4228011 h 4279750"/>
                              <a:gd name="connsiteX11" fmla="*/ 1914309 w 3297943"/>
                              <a:gd name="connsiteY11" fmla="*/ 4059335 h 4279750"/>
                              <a:gd name="connsiteX12" fmla="*/ 1790021 w 3297943"/>
                              <a:gd name="connsiteY12" fmla="*/ 1085315 h 4279750"/>
                              <a:gd name="connsiteX13" fmla="*/ 2056351 w 3297943"/>
                              <a:gd name="connsiteY13" fmla="*/ 1378279 h 4279750"/>
                              <a:gd name="connsiteX14" fmla="*/ 3112794 w 3297943"/>
                              <a:gd name="connsiteY14" fmla="*/ 1600220 h 4279750"/>
                              <a:gd name="connsiteX15" fmla="*/ 3290347 w 3297943"/>
                              <a:gd name="connsiteY15" fmla="*/ 1422667 h 4279750"/>
                              <a:gd name="connsiteX16" fmla="*/ 3166060 w 3297943"/>
                              <a:gd name="connsiteY16" fmla="*/ 1156337 h 4279750"/>
                              <a:gd name="connsiteX17" fmla="*/ 2322681 w 3297943"/>
                              <a:gd name="connsiteY17" fmla="*/ 1005416 h 4279750"/>
                              <a:gd name="connsiteX18" fmla="*/ 1754511 w 3297943"/>
                              <a:gd name="connsiteY18" fmla="*/ 224181 h 4279750"/>
                              <a:gd name="connsiteX19" fmla="*/ 1283994 w 3297943"/>
                              <a:gd name="connsiteY19" fmla="*/ 2240 h 4279750"/>
                              <a:gd name="connsiteX0" fmla="*/ 1283994 w 3297943"/>
                              <a:gd name="connsiteY0" fmla="*/ 2240 h 4283912"/>
                              <a:gd name="connsiteX1" fmla="*/ 795722 w 3297943"/>
                              <a:gd name="connsiteY1" fmla="*/ 188671 h 4283912"/>
                              <a:gd name="connsiteX2" fmla="*/ 49998 w 3297943"/>
                              <a:gd name="connsiteY2" fmla="*/ 1209603 h 4283912"/>
                              <a:gd name="connsiteX3" fmla="*/ 156530 w 3297943"/>
                              <a:gd name="connsiteY3" fmla="*/ 1546954 h 4283912"/>
                              <a:gd name="connsiteX4" fmla="*/ 866744 w 3297943"/>
                              <a:gd name="connsiteY4" fmla="*/ 2044104 h 4283912"/>
                              <a:gd name="connsiteX5" fmla="*/ 618169 w 3297943"/>
                              <a:gd name="connsiteY5" fmla="*/ 4023824 h 4283912"/>
                              <a:gd name="connsiteX6" fmla="*/ 893377 w 3297943"/>
                              <a:gd name="connsiteY6" fmla="*/ 4228011 h 4283912"/>
                              <a:gd name="connsiteX7" fmla="*/ 1106441 w 3297943"/>
                              <a:gd name="connsiteY7" fmla="*/ 4085968 h 4283912"/>
                              <a:gd name="connsiteX8" fmla="*/ 1355015 w 3297943"/>
                              <a:gd name="connsiteY8" fmla="*/ 2328189 h 4283912"/>
                              <a:gd name="connsiteX9" fmla="*/ 1408281 w 3297943"/>
                              <a:gd name="connsiteY9" fmla="*/ 4077090 h 4283912"/>
                              <a:gd name="connsiteX10" fmla="*/ 1665734 w 3297943"/>
                              <a:gd name="connsiteY10" fmla="*/ 4228011 h 4283912"/>
                              <a:gd name="connsiteX11" fmla="*/ 1914309 w 3297943"/>
                              <a:gd name="connsiteY11" fmla="*/ 4059335 h 4283912"/>
                              <a:gd name="connsiteX12" fmla="*/ 1887676 w 3297943"/>
                              <a:gd name="connsiteY12" fmla="*/ 1973082 h 4283912"/>
                              <a:gd name="connsiteX13" fmla="*/ 1790021 w 3297943"/>
                              <a:gd name="connsiteY13" fmla="*/ 1085315 h 4283912"/>
                              <a:gd name="connsiteX14" fmla="*/ 2056351 w 3297943"/>
                              <a:gd name="connsiteY14" fmla="*/ 1378279 h 4283912"/>
                              <a:gd name="connsiteX15" fmla="*/ 3112794 w 3297943"/>
                              <a:gd name="connsiteY15" fmla="*/ 1600220 h 4283912"/>
                              <a:gd name="connsiteX16" fmla="*/ 3290347 w 3297943"/>
                              <a:gd name="connsiteY16" fmla="*/ 1422667 h 4283912"/>
                              <a:gd name="connsiteX17" fmla="*/ 3166060 w 3297943"/>
                              <a:gd name="connsiteY17" fmla="*/ 1156337 h 4283912"/>
                              <a:gd name="connsiteX18" fmla="*/ 2322681 w 3297943"/>
                              <a:gd name="connsiteY18" fmla="*/ 1005416 h 4283912"/>
                              <a:gd name="connsiteX19" fmla="*/ 1754511 w 3297943"/>
                              <a:gd name="connsiteY19" fmla="*/ 224181 h 4283912"/>
                              <a:gd name="connsiteX20" fmla="*/ 1283994 w 3297943"/>
                              <a:gd name="connsiteY20" fmla="*/ 2240 h 4283912"/>
                              <a:gd name="connsiteX0" fmla="*/ 1283994 w 3297943"/>
                              <a:gd name="connsiteY0" fmla="*/ 2240 h 4279750"/>
                              <a:gd name="connsiteX1" fmla="*/ 795722 w 3297943"/>
                              <a:gd name="connsiteY1" fmla="*/ 188671 h 4279750"/>
                              <a:gd name="connsiteX2" fmla="*/ 49998 w 3297943"/>
                              <a:gd name="connsiteY2" fmla="*/ 1209603 h 4279750"/>
                              <a:gd name="connsiteX3" fmla="*/ 156530 w 3297943"/>
                              <a:gd name="connsiteY3" fmla="*/ 1546954 h 4279750"/>
                              <a:gd name="connsiteX4" fmla="*/ 866744 w 3297943"/>
                              <a:gd name="connsiteY4" fmla="*/ 2044104 h 4279750"/>
                              <a:gd name="connsiteX5" fmla="*/ 618169 w 3297943"/>
                              <a:gd name="connsiteY5" fmla="*/ 4023824 h 4279750"/>
                              <a:gd name="connsiteX6" fmla="*/ 893377 w 3297943"/>
                              <a:gd name="connsiteY6" fmla="*/ 4228011 h 4279750"/>
                              <a:gd name="connsiteX7" fmla="*/ 1106441 w 3297943"/>
                              <a:gd name="connsiteY7" fmla="*/ 4085968 h 4279750"/>
                              <a:gd name="connsiteX8" fmla="*/ 1355015 w 3297943"/>
                              <a:gd name="connsiteY8" fmla="*/ 2328189 h 4279750"/>
                              <a:gd name="connsiteX9" fmla="*/ 1408281 w 3297943"/>
                              <a:gd name="connsiteY9" fmla="*/ 4077090 h 4279750"/>
                              <a:gd name="connsiteX10" fmla="*/ 1665734 w 3297943"/>
                              <a:gd name="connsiteY10" fmla="*/ 4228011 h 4279750"/>
                              <a:gd name="connsiteX11" fmla="*/ 1914309 w 3297943"/>
                              <a:gd name="connsiteY11" fmla="*/ 4014946 h 4279750"/>
                              <a:gd name="connsiteX12" fmla="*/ 1887676 w 3297943"/>
                              <a:gd name="connsiteY12" fmla="*/ 1973082 h 4279750"/>
                              <a:gd name="connsiteX13" fmla="*/ 1790021 w 3297943"/>
                              <a:gd name="connsiteY13" fmla="*/ 1085315 h 4279750"/>
                              <a:gd name="connsiteX14" fmla="*/ 2056351 w 3297943"/>
                              <a:gd name="connsiteY14" fmla="*/ 1378279 h 4279750"/>
                              <a:gd name="connsiteX15" fmla="*/ 3112794 w 3297943"/>
                              <a:gd name="connsiteY15" fmla="*/ 1600220 h 4279750"/>
                              <a:gd name="connsiteX16" fmla="*/ 3290347 w 3297943"/>
                              <a:gd name="connsiteY16" fmla="*/ 1422667 h 4279750"/>
                              <a:gd name="connsiteX17" fmla="*/ 3166060 w 3297943"/>
                              <a:gd name="connsiteY17" fmla="*/ 1156337 h 4279750"/>
                              <a:gd name="connsiteX18" fmla="*/ 2322681 w 3297943"/>
                              <a:gd name="connsiteY18" fmla="*/ 1005416 h 4279750"/>
                              <a:gd name="connsiteX19" fmla="*/ 1754511 w 3297943"/>
                              <a:gd name="connsiteY19" fmla="*/ 224181 h 4279750"/>
                              <a:gd name="connsiteX20" fmla="*/ 1283994 w 3297943"/>
                              <a:gd name="connsiteY20" fmla="*/ 2240 h 4279750"/>
                              <a:gd name="connsiteX0" fmla="*/ 1283994 w 3297943"/>
                              <a:gd name="connsiteY0" fmla="*/ 2240 h 4279750"/>
                              <a:gd name="connsiteX1" fmla="*/ 795722 w 3297943"/>
                              <a:gd name="connsiteY1" fmla="*/ 188671 h 4279750"/>
                              <a:gd name="connsiteX2" fmla="*/ 49998 w 3297943"/>
                              <a:gd name="connsiteY2" fmla="*/ 1209603 h 4279750"/>
                              <a:gd name="connsiteX3" fmla="*/ 156530 w 3297943"/>
                              <a:gd name="connsiteY3" fmla="*/ 1546954 h 4279750"/>
                              <a:gd name="connsiteX4" fmla="*/ 866744 w 3297943"/>
                              <a:gd name="connsiteY4" fmla="*/ 2044104 h 4279750"/>
                              <a:gd name="connsiteX5" fmla="*/ 618169 w 3297943"/>
                              <a:gd name="connsiteY5" fmla="*/ 4023824 h 4279750"/>
                              <a:gd name="connsiteX6" fmla="*/ 893377 w 3297943"/>
                              <a:gd name="connsiteY6" fmla="*/ 4228011 h 4279750"/>
                              <a:gd name="connsiteX7" fmla="*/ 1106441 w 3297943"/>
                              <a:gd name="connsiteY7" fmla="*/ 4085968 h 4279750"/>
                              <a:gd name="connsiteX8" fmla="*/ 1355015 w 3297943"/>
                              <a:gd name="connsiteY8" fmla="*/ 2328189 h 4279750"/>
                              <a:gd name="connsiteX9" fmla="*/ 1408281 w 3297943"/>
                              <a:gd name="connsiteY9" fmla="*/ 4077090 h 4279750"/>
                              <a:gd name="connsiteX10" fmla="*/ 1665734 w 3297943"/>
                              <a:gd name="connsiteY10" fmla="*/ 4228011 h 4279750"/>
                              <a:gd name="connsiteX11" fmla="*/ 1914309 w 3297943"/>
                              <a:gd name="connsiteY11" fmla="*/ 4014946 h 4279750"/>
                              <a:gd name="connsiteX12" fmla="*/ 1887676 w 3297943"/>
                              <a:gd name="connsiteY12" fmla="*/ 1973082 h 4279750"/>
                              <a:gd name="connsiteX13" fmla="*/ 1790021 w 3297943"/>
                              <a:gd name="connsiteY13" fmla="*/ 1085315 h 4279750"/>
                              <a:gd name="connsiteX14" fmla="*/ 2056351 w 3297943"/>
                              <a:gd name="connsiteY14" fmla="*/ 1378279 h 4279750"/>
                              <a:gd name="connsiteX15" fmla="*/ 3112794 w 3297943"/>
                              <a:gd name="connsiteY15" fmla="*/ 1600220 h 4279750"/>
                              <a:gd name="connsiteX16" fmla="*/ 3290347 w 3297943"/>
                              <a:gd name="connsiteY16" fmla="*/ 1422667 h 4279750"/>
                              <a:gd name="connsiteX17" fmla="*/ 3166060 w 3297943"/>
                              <a:gd name="connsiteY17" fmla="*/ 1156337 h 4279750"/>
                              <a:gd name="connsiteX18" fmla="*/ 2322681 w 3297943"/>
                              <a:gd name="connsiteY18" fmla="*/ 1005416 h 4279750"/>
                              <a:gd name="connsiteX19" fmla="*/ 1754511 w 3297943"/>
                              <a:gd name="connsiteY19" fmla="*/ 224181 h 4279750"/>
                              <a:gd name="connsiteX20" fmla="*/ 1283994 w 3297943"/>
                              <a:gd name="connsiteY20" fmla="*/ 2240 h 4279750"/>
                              <a:gd name="connsiteX0" fmla="*/ 1283994 w 3297943"/>
                              <a:gd name="connsiteY0" fmla="*/ 2240 h 4261179"/>
                              <a:gd name="connsiteX1" fmla="*/ 795722 w 3297943"/>
                              <a:gd name="connsiteY1" fmla="*/ 188671 h 4261179"/>
                              <a:gd name="connsiteX2" fmla="*/ 49998 w 3297943"/>
                              <a:gd name="connsiteY2" fmla="*/ 1209603 h 4261179"/>
                              <a:gd name="connsiteX3" fmla="*/ 156530 w 3297943"/>
                              <a:gd name="connsiteY3" fmla="*/ 1546954 h 4261179"/>
                              <a:gd name="connsiteX4" fmla="*/ 866744 w 3297943"/>
                              <a:gd name="connsiteY4" fmla="*/ 2044104 h 4261179"/>
                              <a:gd name="connsiteX5" fmla="*/ 618169 w 3297943"/>
                              <a:gd name="connsiteY5" fmla="*/ 4023824 h 4261179"/>
                              <a:gd name="connsiteX6" fmla="*/ 893377 w 3297943"/>
                              <a:gd name="connsiteY6" fmla="*/ 4228011 h 4261179"/>
                              <a:gd name="connsiteX7" fmla="*/ 1133074 w 3297943"/>
                              <a:gd name="connsiteY7" fmla="*/ 4050458 h 4261179"/>
                              <a:gd name="connsiteX8" fmla="*/ 1355015 w 3297943"/>
                              <a:gd name="connsiteY8" fmla="*/ 2328189 h 4261179"/>
                              <a:gd name="connsiteX9" fmla="*/ 1408281 w 3297943"/>
                              <a:gd name="connsiteY9" fmla="*/ 4077090 h 4261179"/>
                              <a:gd name="connsiteX10" fmla="*/ 1665734 w 3297943"/>
                              <a:gd name="connsiteY10" fmla="*/ 4228011 h 4261179"/>
                              <a:gd name="connsiteX11" fmla="*/ 1914309 w 3297943"/>
                              <a:gd name="connsiteY11" fmla="*/ 4014946 h 4261179"/>
                              <a:gd name="connsiteX12" fmla="*/ 1887676 w 3297943"/>
                              <a:gd name="connsiteY12" fmla="*/ 1973082 h 4261179"/>
                              <a:gd name="connsiteX13" fmla="*/ 1790021 w 3297943"/>
                              <a:gd name="connsiteY13" fmla="*/ 1085315 h 4261179"/>
                              <a:gd name="connsiteX14" fmla="*/ 2056351 w 3297943"/>
                              <a:gd name="connsiteY14" fmla="*/ 1378279 h 4261179"/>
                              <a:gd name="connsiteX15" fmla="*/ 3112794 w 3297943"/>
                              <a:gd name="connsiteY15" fmla="*/ 1600220 h 4261179"/>
                              <a:gd name="connsiteX16" fmla="*/ 3290347 w 3297943"/>
                              <a:gd name="connsiteY16" fmla="*/ 1422667 h 4261179"/>
                              <a:gd name="connsiteX17" fmla="*/ 3166060 w 3297943"/>
                              <a:gd name="connsiteY17" fmla="*/ 1156337 h 4261179"/>
                              <a:gd name="connsiteX18" fmla="*/ 2322681 w 3297943"/>
                              <a:gd name="connsiteY18" fmla="*/ 1005416 h 4261179"/>
                              <a:gd name="connsiteX19" fmla="*/ 1754511 w 3297943"/>
                              <a:gd name="connsiteY19" fmla="*/ 224181 h 4261179"/>
                              <a:gd name="connsiteX20" fmla="*/ 1283994 w 3297943"/>
                              <a:gd name="connsiteY20" fmla="*/ 2240 h 4261179"/>
                              <a:gd name="connsiteX0" fmla="*/ 1283994 w 3297943"/>
                              <a:gd name="connsiteY0" fmla="*/ 2240 h 4261179"/>
                              <a:gd name="connsiteX1" fmla="*/ 795722 w 3297943"/>
                              <a:gd name="connsiteY1" fmla="*/ 188671 h 4261179"/>
                              <a:gd name="connsiteX2" fmla="*/ 49998 w 3297943"/>
                              <a:gd name="connsiteY2" fmla="*/ 1209603 h 4261179"/>
                              <a:gd name="connsiteX3" fmla="*/ 156530 w 3297943"/>
                              <a:gd name="connsiteY3" fmla="*/ 1546954 h 4261179"/>
                              <a:gd name="connsiteX4" fmla="*/ 866744 w 3297943"/>
                              <a:gd name="connsiteY4" fmla="*/ 2044104 h 4261179"/>
                              <a:gd name="connsiteX5" fmla="*/ 618169 w 3297943"/>
                              <a:gd name="connsiteY5" fmla="*/ 4023824 h 4261179"/>
                              <a:gd name="connsiteX6" fmla="*/ 893377 w 3297943"/>
                              <a:gd name="connsiteY6" fmla="*/ 4228011 h 4261179"/>
                              <a:gd name="connsiteX7" fmla="*/ 1133074 w 3297943"/>
                              <a:gd name="connsiteY7" fmla="*/ 4050458 h 4261179"/>
                              <a:gd name="connsiteX8" fmla="*/ 1355015 w 3297943"/>
                              <a:gd name="connsiteY8" fmla="*/ 2328189 h 4261179"/>
                              <a:gd name="connsiteX9" fmla="*/ 1408281 w 3297943"/>
                              <a:gd name="connsiteY9" fmla="*/ 4077090 h 4261179"/>
                              <a:gd name="connsiteX10" fmla="*/ 1665734 w 3297943"/>
                              <a:gd name="connsiteY10" fmla="*/ 4228011 h 4261179"/>
                              <a:gd name="connsiteX11" fmla="*/ 1914309 w 3297943"/>
                              <a:gd name="connsiteY11" fmla="*/ 4014946 h 4261179"/>
                              <a:gd name="connsiteX12" fmla="*/ 1887676 w 3297943"/>
                              <a:gd name="connsiteY12" fmla="*/ 1973082 h 4261179"/>
                              <a:gd name="connsiteX13" fmla="*/ 1790021 w 3297943"/>
                              <a:gd name="connsiteY13" fmla="*/ 1085315 h 4261179"/>
                              <a:gd name="connsiteX14" fmla="*/ 2056351 w 3297943"/>
                              <a:gd name="connsiteY14" fmla="*/ 1378279 h 4261179"/>
                              <a:gd name="connsiteX15" fmla="*/ 3112794 w 3297943"/>
                              <a:gd name="connsiteY15" fmla="*/ 1600220 h 4261179"/>
                              <a:gd name="connsiteX16" fmla="*/ 3290347 w 3297943"/>
                              <a:gd name="connsiteY16" fmla="*/ 1422667 h 4261179"/>
                              <a:gd name="connsiteX17" fmla="*/ 3166060 w 3297943"/>
                              <a:gd name="connsiteY17" fmla="*/ 1156337 h 4261179"/>
                              <a:gd name="connsiteX18" fmla="*/ 2322681 w 3297943"/>
                              <a:gd name="connsiteY18" fmla="*/ 1005416 h 4261179"/>
                              <a:gd name="connsiteX19" fmla="*/ 1754511 w 3297943"/>
                              <a:gd name="connsiteY19" fmla="*/ 224181 h 4261179"/>
                              <a:gd name="connsiteX20" fmla="*/ 1283994 w 3297943"/>
                              <a:gd name="connsiteY20" fmla="*/ 2240 h 4261179"/>
                              <a:gd name="connsiteX0" fmla="*/ 1283994 w 3297943"/>
                              <a:gd name="connsiteY0" fmla="*/ 2240 h 4230709"/>
                              <a:gd name="connsiteX1" fmla="*/ 795722 w 3297943"/>
                              <a:gd name="connsiteY1" fmla="*/ 188671 h 4230709"/>
                              <a:gd name="connsiteX2" fmla="*/ 49998 w 3297943"/>
                              <a:gd name="connsiteY2" fmla="*/ 1209603 h 4230709"/>
                              <a:gd name="connsiteX3" fmla="*/ 156530 w 3297943"/>
                              <a:gd name="connsiteY3" fmla="*/ 1546954 h 4230709"/>
                              <a:gd name="connsiteX4" fmla="*/ 866744 w 3297943"/>
                              <a:gd name="connsiteY4" fmla="*/ 2044104 h 4230709"/>
                              <a:gd name="connsiteX5" fmla="*/ 618169 w 3297943"/>
                              <a:gd name="connsiteY5" fmla="*/ 4023824 h 4230709"/>
                              <a:gd name="connsiteX6" fmla="*/ 893377 w 3297943"/>
                              <a:gd name="connsiteY6" fmla="*/ 4228011 h 4230709"/>
                              <a:gd name="connsiteX7" fmla="*/ 1133074 w 3297943"/>
                              <a:gd name="connsiteY7" fmla="*/ 4050458 h 4230709"/>
                              <a:gd name="connsiteX8" fmla="*/ 1355015 w 3297943"/>
                              <a:gd name="connsiteY8" fmla="*/ 2328189 h 4230709"/>
                              <a:gd name="connsiteX9" fmla="*/ 1408281 w 3297943"/>
                              <a:gd name="connsiteY9" fmla="*/ 4077090 h 4230709"/>
                              <a:gd name="connsiteX10" fmla="*/ 1665734 w 3297943"/>
                              <a:gd name="connsiteY10" fmla="*/ 4228011 h 4230709"/>
                              <a:gd name="connsiteX11" fmla="*/ 1914309 w 3297943"/>
                              <a:gd name="connsiteY11" fmla="*/ 4014946 h 4230709"/>
                              <a:gd name="connsiteX12" fmla="*/ 1887676 w 3297943"/>
                              <a:gd name="connsiteY12" fmla="*/ 1973082 h 4230709"/>
                              <a:gd name="connsiteX13" fmla="*/ 1790021 w 3297943"/>
                              <a:gd name="connsiteY13" fmla="*/ 1085315 h 4230709"/>
                              <a:gd name="connsiteX14" fmla="*/ 2056351 w 3297943"/>
                              <a:gd name="connsiteY14" fmla="*/ 1378279 h 4230709"/>
                              <a:gd name="connsiteX15" fmla="*/ 3112794 w 3297943"/>
                              <a:gd name="connsiteY15" fmla="*/ 1600220 h 4230709"/>
                              <a:gd name="connsiteX16" fmla="*/ 3290347 w 3297943"/>
                              <a:gd name="connsiteY16" fmla="*/ 1422667 h 4230709"/>
                              <a:gd name="connsiteX17" fmla="*/ 3166060 w 3297943"/>
                              <a:gd name="connsiteY17" fmla="*/ 1156337 h 4230709"/>
                              <a:gd name="connsiteX18" fmla="*/ 2322681 w 3297943"/>
                              <a:gd name="connsiteY18" fmla="*/ 1005416 h 4230709"/>
                              <a:gd name="connsiteX19" fmla="*/ 1754511 w 3297943"/>
                              <a:gd name="connsiteY19" fmla="*/ 224181 h 4230709"/>
                              <a:gd name="connsiteX20" fmla="*/ 1283994 w 3297943"/>
                              <a:gd name="connsiteY20" fmla="*/ 2240 h 4230709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056351 w 3297943"/>
                              <a:gd name="connsiteY14" fmla="*/ 1378279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056351 w 3297943"/>
                              <a:gd name="connsiteY14" fmla="*/ 1378279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056351 w 3297943"/>
                              <a:gd name="connsiteY14" fmla="*/ 1378279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056351 w 3297943"/>
                              <a:gd name="connsiteY14" fmla="*/ 1378279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109617 w 3297943"/>
                              <a:gd name="connsiteY14" fmla="*/ 1422667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109617 w 3297943"/>
                              <a:gd name="connsiteY14" fmla="*/ 1422667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109617 w 3297943"/>
                              <a:gd name="connsiteY14" fmla="*/ 1422667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3994 w 3297943"/>
                              <a:gd name="connsiteY0" fmla="*/ 2240 h 4232293"/>
                              <a:gd name="connsiteX1" fmla="*/ 795722 w 3297943"/>
                              <a:gd name="connsiteY1" fmla="*/ 188671 h 4232293"/>
                              <a:gd name="connsiteX2" fmla="*/ 49998 w 3297943"/>
                              <a:gd name="connsiteY2" fmla="*/ 1209603 h 4232293"/>
                              <a:gd name="connsiteX3" fmla="*/ 156530 w 3297943"/>
                              <a:gd name="connsiteY3" fmla="*/ 1546954 h 4232293"/>
                              <a:gd name="connsiteX4" fmla="*/ 866744 w 3297943"/>
                              <a:gd name="connsiteY4" fmla="*/ 2044104 h 4232293"/>
                              <a:gd name="connsiteX5" fmla="*/ 618169 w 3297943"/>
                              <a:gd name="connsiteY5" fmla="*/ 3970558 h 4232293"/>
                              <a:gd name="connsiteX6" fmla="*/ 893377 w 3297943"/>
                              <a:gd name="connsiteY6" fmla="*/ 4228011 h 4232293"/>
                              <a:gd name="connsiteX7" fmla="*/ 1133074 w 3297943"/>
                              <a:gd name="connsiteY7" fmla="*/ 4050458 h 4232293"/>
                              <a:gd name="connsiteX8" fmla="*/ 1355015 w 3297943"/>
                              <a:gd name="connsiteY8" fmla="*/ 2328189 h 4232293"/>
                              <a:gd name="connsiteX9" fmla="*/ 1408281 w 3297943"/>
                              <a:gd name="connsiteY9" fmla="*/ 4077090 h 4232293"/>
                              <a:gd name="connsiteX10" fmla="*/ 1665734 w 3297943"/>
                              <a:gd name="connsiteY10" fmla="*/ 4228011 h 4232293"/>
                              <a:gd name="connsiteX11" fmla="*/ 1914309 w 3297943"/>
                              <a:gd name="connsiteY11" fmla="*/ 4014946 h 4232293"/>
                              <a:gd name="connsiteX12" fmla="*/ 1887676 w 3297943"/>
                              <a:gd name="connsiteY12" fmla="*/ 1973082 h 4232293"/>
                              <a:gd name="connsiteX13" fmla="*/ 1790021 w 3297943"/>
                              <a:gd name="connsiteY13" fmla="*/ 1085315 h 4232293"/>
                              <a:gd name="connsiteX14" fmla="*/ 2109617 w 3297943"/>
                              <a:gd name="connsiteY14" fmla="*/ 1422667 h 4232293"/>
                              <a:gd name="connsiteX15" fmla="*/ 3112794 w 3297943"/>
                              <a:gd name="connsiteY15" fmla="*/ 1600220 h 4232293"/>
                              <a:gd name="connsiteX16" fmla="*/ 3290347 w 3297943"/>
                              <a:gd name="connsiteY16" fmla="*/ 1422667 h 4232293"/>
                              <a:gd name="connsiteX17" fmla="*/ 3166060 w 3297943"/>
                              <a:gd name="connsiteY17" fmla="*/ 1156337 h 4232293"/>
                              <a:gd name="connsiteX18" fmla="*/ 2322681 w 3297943"/>
                              <a:gd name="connsiteY18" fmla="*/ 1005416 h 4232293"/>
                              <a:gd name="connsiteX19" fmla="*/ 1754511 w 3297943"/>
                              <a:gd name="connsiteY19" fmla="*/ 224181 h 4232293"/>
                              <a:gd name="connsiteX20" fmla="*/ 1283994 w 3297943"/>
                              <a:gd name="connsiteY20" fmla="*/ 2240 h 4232293"/>
                              <a:gd name="connsiteX0" fmla="*/ 1285619 w 3299568"/>
                              <a:gd name="connsiteY0" fmla="*/ 2240 h 4232293"/>
                              <a:gd name="connsiteX1" fmla="*/ 797347 w 3299568"/>
                              <a:gd name="connsiteY1" fmla="*/ 188671 h 4232293"/>
                              <a:gd name="connsiteX2" fmla="*/ 51623 w 3299568"/>
                              <a:gd name="connsiteY2" fmla="*/ 1209603 h 4232293"/>
                              <a:gd name="connsiteX3" fmla="*/ 158155 w 3299568"/>
                              <a:gd name="connsiteY3" fmla="*/ 1546954 h 4232293"/>
                              <a:gd name="connsiteX4" fmla="*/ 912757 w 3299568"/>
                              <a:gd name="connsiteY4" fmla="*/ 703577 h 4232293"/>
                              <a:gd name="connsiteX5" fmla="*/ 868369 w 3299568"/>
                              <a:gd name="connsiteY5" fmla="*/ 2044104 h 4232293"/>
                              <a:gd name="connsiteX6" fmla="*/ 619794 w 3299568"/>
                              <a:gd name="connsiteY6" fmla="*/ 3970558 h 4232293"/>
                              <a:gd name="connsiteX7" fmla="*/ 895002 w 3299568"/>
                              <a:gd name="connsiteY7" fmla="*/ 4228011 h 4232293"/>
                              <a:gd name="connsiteX8" fmla="*/ 1134699 w 3299568"/>
                              <a:gd name="connsiteY8" fmla="*/ 4050458 h 4232293"/>
                              <a:gd name="connsiteX9" fmla="*/ 1356640 w 3299568"/>
                              <a:gd name="connsiteY9" fmla="*/ 2328189 h 4232293"/>
                              <a:gd name="connsiteX10" fmla="*/ 1409906 w 3299568"/>
                              <a:gd name="connsiteY10" fmla="*/ 4077090 h 4232293"/>
                              <a:gd name="connsiteX11" fmla="*/ 1667359 w 3299568"/>
                              <a:gd name="connsiteY11" fmla="*/ 4228011 h 4232293"/>
                              <a:gd name="connsiteX12" fmla="*/ 1915934 w 3299568"/>
                              <a:gd name="connsiteY12" fmla="*/ 4014946 h 4232293"/>
                              <a:gd name="connsiteX13" fmla="*/ 1889301 w 3299568"/>
                              <a:gd name="connsiteY13" fmla="*/ 1973082 h 4232293"/>
                              <a:gd name="connsiteX14" fmla="*/ 1791646 w 3299568"/>
                              <a:gd name="connsiteY14" fmla="*/ 1085315 h 4232293"/>
                              <a:gd name="connsiteX15" fmla="*/ 2111242 w 3299568"/>
                              <a:gd name="connsiteY15" fmla="*/ 1422667 h 4232293"/>
                              <a:gd name="connsiteX16" fmla="*/ 3114419 w 3299568"/>
                              <a:gd name="connsiteY16" fmla="*/ 1600220 h 4232293"/>
                              <a:gd name="connsiteX17" fmla="*/ 3291972 w 3299568"/>
                              <a:gd name="connsiteY17" fmla="*/ 1422667 h 4232293"/>
                              <a:gd name="connsiteX18" fmla="*/ 3167685 w 3299568"/>
                              <a:gd name="connsiteY18" fmla="*/ 1156337 h 4232293"/>
                              <a:gd name="connsiteX19" fmla="*/ 2324306 w 3299568"/>
                              <a:gd name="connsiteY19" fmla="*/ 1005416 h 4232293"/>
                              <a:gd name="connsiteX20" fmla="*/ 1756136 w 3299568"/>
                              <a:gd name="connsiteY20" fmla="*/ 224181 h 4232293"/>
                              <a:gd name="connsiteX21" fmla="*/ 1285619 w 3299568"/>
                              <a:gd name="connsiteY21" fmla="*/ 2240 h 4232293"/>
                              <a:gd name="connsiteX0" fmla="*/ 1274577 w 3288526"/>
                              <a:gd name="connsiteY0" fmla="*/ 2240 h 4232293"/>
                              <a:gd name="connsiteX1" fmla="*/ 786305 w 3288526"/>
                              <a:gd name="connsiteY1" fmla="*/ 188671 h 4232293"/>
                              <a:gd name="connsiteX2" fmla="*/ 40581 w 3288526"/>
                              <a:gd name="connsiteY2" fmla="*/ 1209603 h 4232293"/>
                              <a:gd name="connsiteX3" fmla="*/ 147113 w 3288526"/>
                              <a:gd name="connsiteY3" fmla="*/ 1546954 h 4232293"/>
                              <a:gd name="connsiteX4" fmla="*/ 555486 w 3288526"/>
                              <a:gd name="connsiteY4" fmla="*/ 1262870 h 4232293"/>
                              <a:gd name="connsiteX5" fmla="*/ 901715 w 3288526"/>
                              <a:gd name="connsiteY5" fmla="*/ 703577 h 4232293"/>
                              <a:gd name="connsiteX6" fmla="*/ 857327 w 3288526"/>
                              <a:gd name="connsiteY6" fmla="*/ 2044104 h 4232293"/>
                              <a:gd name="connsiteX7" fmla="*/ 608752 w 3288526"/>
                              <a:gd name="connsiteY7" fmla="*/ 3970558 h 4232293"/>
                              <a:gd name="connsiteX8" fmla="*/ 883960 w 3288526"/>
                              <a:gd name="connsiteY8" fmla="*/ 4228011 h 4232293"/>
                              <a:gd name="connsiteX9" fmla="*/ 1123657 w 3288526"/>
                              <a:gd name="connsiteY9" fmla="*/ 4050458 h 4232293"/>
                              <a:gd name="connsiteX10" fmla="*/ 1345598 w 3288526"/>
                              <a:gd name="connsiteY10" fmla="*/ 2328189 h 4232293"/>
                              <a:gd name="connsiteX11" fmla="*/ 1398864 w 3288526"/>
                              <a:gd name="connsiteY11" fmla="*/ 4077090 h 4232293"/>
                              <a:gd name="connsiteX12" fmla="*/ 1656317 w 3288526"/>
                              <a:gd name="connsiteY12" fmla="*/ 4228011 h 4232293"/>
                              <a:gd name="connsiteX13" fmla="*/ 1904892 w 3288526"/>
                              <a:gd name="connsiteY13" fmla="*/ 4014946 h 4232293"/>
                              <a:gd name="connsiteX14" fmla="*/ 1878259 w 3288526"/>
                              <a:gd name="connsiteY14" fmla="*/ 1973082 h 4232293"/>
                              <a:gd name="connsiteX15" fmla="*/ 1780604 w 3288526"/>
                              <a:gd name="connsiteY15" fmla="*/ 1085315 h 4232293"/>
                              <a:gd name="connsiteX16" fmla="*/ 2100200 w 3288526"/>
                              <a:gd name="connsiteY16" fmla="*/ 1422667 h 4232293"/>
                              <a:gd name="connsiteX17" fmla="*/ 3103377 w 3288526"/>
                              <a:gd name="connsiteY17" fmla="*/ 1600220 h 4232293"/>
                              <a:gd name="connsiteX18" fmla="*/ 3280930 w 3288526"/>
                              <a:gd name="connsiteY18" fmla="*/ 1422667 h 4232293"/>
                              <a:gd name="connsiteX19" fmla="*/ 3156643 w 3288526"/>
                              <a:gd name="connsiteY19" fmla="*/ 1156337 h 4232293"/>
                              <a:gd name="connsiteX20" fmla="*/ 2313264 w 3288526"/>
                              <a:gd name="connsiteY20" fmla="*/ 1005416 h 4232293"/>
                              <a:gd name="connsiteX21" fmla="*/ 1745094 w 3288526"/>
                              <a:gd name="connsiteY21" fmla="*/ 224181 h 4232293"/>
                              <a:gd name="connsiteX22" fmla="*/ 1274577 w 3288526"/>
                              <a:gd name="connsiteY22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565545 w 3298585"/>
                              <a:gd name="connsiteY5" fmla="*/ 1262870 h 4232293"/>
                              <a:gd name="connsiteX6" fmla="*/ 911774 w 3298585"/>
                              <a:gd name="connsiteY6" fmla="*/ 703577 h 4232293"/>
                              <a:gd name="connsiteX7" fmla="*/ 867386 w 3298585"/>
                              <a:gd name="connsiteY7" fmla="*/ 2044104 h 4232293"/>
                              <a:gd name="connsiteX8" fmla="*/ 618811 w 3298585"/>
                              <a:gd name="connsiteY8" fmla="*/ 3970558 h 4232293"/>
                              <a:gd name="connsiteX9" fmla="*/ 894019 w 3298585"/>
                              <a:gd name="connsiteY9" fmla="*/ 4228011 h 4232293"/>
                              <a:gd name="connsiteX10" fmla="*/ 1133716 w 3298585"/>
                              <a:gd name="connsiteY10" fmla="*/ 4050458 h 4232293"/>
                              <a:gd name="connsiteX11" fmla="*/ 1355657 w 3298585"/>
                              <a:gd name="connsiteY11" fmla="*/ 2328189 h 4232293"/>
                              <a:gd name="connsiteX12" fmla="*/ 1408923 w 3298585"/>
                              <a:gd name="connsiteY12" fmla="*/ 4077090 h 4232293"/>
                              <a:gd name="connsiteX13" fmla="*/ 1666376 w 3298585"/>
                              <a:gd name="connsiteY13" fmla="*/ 4228011 h 4232293"/>
                              <a:gd name="connsiteX14" fmla="*/ 1914951 w 3298585"/>
                              <a:gd name="connsiteY14" fmla="*/ 4014946 h 4232293"/>
                              <a:gd name="connsiteX15" fmla="*/ 1888318 w 3298585"/>
                              <a:gd name="connsiteY15" fmla="*/ 1973082 h 4232293"/>
                              <a:gd name="connsiteX16" fmla="*/ 1790663 w 3298585"/>
                              <a:gd name="connsiteY16" fmla="*/ 1085315 h 4232293"/>
                              <a:gd name="connsiteX17" fmla="*/ 2110259 w 3298585"/>
                              <a:gd name="connsiteY17" fmla="*/ 1422667 h 4232293"/>
                              <a:gd name="connsiteX18" fmla="*/ 3113436 w 3298585"/>
                              <a:gd name="connsiteY18" fmla="*/ 1600220 h 4232293"/>
                              <a:gd name="connsiteX19" fmla="*/ 3290989 w 3298585"/>
                              <a:gd name="connsiteY19" fmla="*/ 1422667 h 4232293"/>
                              <a:gd name="connsiteX20" fmla="*/ 3166702 w 3298585"/>
                              <a:gd name="connsiteY20" fmla="*/ 1156337 h 4232293"/>
                              <a:gd name="connsiteX21" fmla="*/ 2323323 w 3298585"/>
                              <a:gd name="connsiteY21" fmla="*/ 1005416 h 4232293"/>
                              <a:gd name="connsiteX22" fmla="*/ 1755153 w 3298585"/>
                              <a:gd name="connsiteY22" fmla="*/ 224181 h 4232293"/>
                              <a:gd name="connsiteX23" fmla="*/ 1284636 w 3298585"/>
                              <a:gd name="connsiteY23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85142 w 3298585"/>
                              <a:gd name="connsiteY5" fmla="*/ 1440423 h 4232293"/>
                              <a:gd name="connsiteX6" fmla="*/ 565545 w 3298585"/>
                              <a:gd name="connsiteY6" fmla="*/ 1262870 h 4232293"/>
                              <a:gd name="connsiteX7" fmla="*/ 911774 w 3298585"/>
                              <a:gd name="connsiteY7" fmla="*/ 703577 h 4232293"/>
                              <a:gd name="connsiteX8" fmla="*/ 867386 w 3298585"/>
                              <a:gd name="connsiteY8" fmla="*/ 2044104 h 4232293"/>
                              <a:gd name="connsiteX9" fmla="*/ 618811 w 3298585"/>
                              <a:gd name="connsiteY9" fmla="*/ 3970558 h 4232293"/>
                              <a:gd name="connsiteX10" fmla="*/ 894019 w 3298585"/>
                              <a:gd name="connsiteY10" fmla="*/ 4228011 h 4232293"/>
                              <a:gd name="connsiteX11" fmla="*/ 1133716 w 3298585"/>
                              <a:gd name="connsiteY11" fmla="*/ 4050458 h 4232293"/>
                              <a:gd name="connsiteX12" fmla="*/ 1355657 w 3298585"/>
                              <a:gd name="connsiteY12" fmla="*/ 2328189 h 4232293"/>
                              <a:gd name="connsiteX13" fmla="*/ 1408923 w 3298585"/>
                              <a:gd name="connsiteY13" fmla="*/ 4077090 h 4232293"/>
                              <a:gd name="connsiteX14" fmla="*/ 1666376 w 3298585"/>
                              <a:gd name="connsiteY14" fmla="*/ 4228011 h 4232293"/>
                              <a:gd name="connsiteX15" fmla="*/ 1914951 w 3298585"/>
                              <a:gd name="connsiteY15" fmla="*/ 4014946 h 4232293"/>
                              <a:gd name="connsiteX16" fmla="*/ 1888318 w 3298585"/>
                              <a:gd name="connsiteY16" fmla="*/ 1973082 h 4232293"/>
                              <a:gd name="connsiteX17" fmla="*/ 1790663 w 3298585"/>
                              <a:gd name="connsiteY17" fmla="*/ 1085315 h 4232293"/>
                              <a:gd name="connsiteX18" fmla="*/ 2110259 w 3298585"/>
                              <a:gd name="connsiteY18" fmla="*/ 1422667 h 4232293"/>
                              <a:gd name="connsiteX19" fmla="*/ 3113436 w 3298585"/>
                              <a:gd name="connsiteY19" fmla="*/ 1600220 h 4232293"/>
                              <a:gd name="connsiteX20" fmla="*/ 3290989 w 3298585"/>
                              <a:gd name="connsiteY20" fmla="*/ 1422667 h 4232293"/>
                              <a:gd name="connsiteX21" fmla="*/ 3166702 w 3298585"/>
                              <a:gd name="connsiteY21" fmla="*/ 1156337 h 4232293"/>
                              <a:gd name="connsiteX22" fmla="*/ 2323323 w 3298585"/>
                              <a:gd name="connsiteY22" fmla="*/ 1005416 h 4232293"/>
                              <a:gd name="connsiteX23" fmla="*/ 1755153 w 3298585"/>
                              <a:gd name="connsiteY23" fmla="*/ 224181 h 4232293"/>
                              <a:gd name="connsiteX24" fmla="*/ 1284636 w 3298585"/>
                              <a:gd name="connsiteY24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85142 w 3298585"/>
                              <a:gd name="connsiteY5" fmla="*/ 1440423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911774 w 3298585"/>
                              <a:gd name="connsiteY8" fmla="*/ 703577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85142 w 3298585"/>
                              <a:gd name="connsiteY5" fmla="*/ 1440423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85142 w 3298585"/>
                              <a:gd name="connsiteY5" fmla="*/ 1440423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85142 w 3298585"/>
                              <a:gd name="connsiteY5" fmla="*/ 1440423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56567 w 3298585"/>
                              <a:gd name="connsiteY5" fmla="*/ 1418198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56567 w 3298585"/>
                              <a:gd name="connsiteY5" fmla="*/ 1418198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4636 w 3298585"/>
                              <a:gd name="connsiteY0" fmla="*/ 2240 h 4232293"/>
                              <a:gd name="connsiteX1" fmla="*/ 796364 w 3298585"/>
                              <a:gd name="connsiteY1" fmla="*/ 188671 h 4232293"/>
                              <a:gd name="connsiteX2" fmla="*/ 50640 w 3298585"/>
                              <a:gd name="connsiteY2" fmla="*/ 1209603 h 4232293"/>
                              <a:gd name="connsiteX3" fmla="*/ 157172 w 3298585"/>
                              <a:gd name="connsiteY3" fmla="*/ 1546954 h 4232293"/>
                              <a:gd name="connsiteX4" fmla="*/ 885141 w 3298585"/>
                              <a:gd name="connsiteY4" fmla="*/ 2008594 h 4232293"/>
                              <a:gd name="connsiteX5" fmla="*/ 856567 w 3298585"/>
                              <a:gd name="connsiteY5" fmla="*/ 1418198 h 4232293"/>
                              <a:gd name="connsiteX6" fmla="*/ 565545 w 3298585"/>
                              <a:gd name="connsiteY6" fmla="*/ 1262870 h 4232293"/>
                              <a:gd name="connsiteX7" fmla="*/ 609934 w 3298585"/>
                              <a:gd name="connsiteY7" fmla="*/ 1209604 h 4232293"/>
                              <a:gd name="connsiteX8" fmla="*/ 805242 w 3298585"/>
                              <a:gd name="connsiteY8" fmla="*/ 1076439 h 4232293"/>
                              <a:gd name="connsiteX9" fmla="*/ 867386 w 3298585"/>
                              <a:gd name="connsiteY9" fmla="*/ 2044104 h 4232293"/>
                              <a:gd name="connsiteX10" fmla="*/ 618811 w 3298585"/>
                              <a:gd name="connsiteY10" fmla="*/ 3970558 h 4232293"/>
                              <a:gd name="connsiteX11" fmla="*/ 894019 w 3298585"/>
                              <a:gd name="connsiteY11" fmla="*/ 4228011 h 4232293"/>
                              <a:gd name="connsiteX12" fmla="*/ 1133716 w 3298585"/>
                              <a:gd name="connsiteY12" fmla="*/ 4050458 h 4232293"/>
                              <a:gd name="connsiteX13" fmla="*/ 1355657 w 3298585"/>
                              <a:gd name="connsiteY13" fmla="*/ 2328189 h 4232293"/>
                              <a:gd name="connsiteX14" fmla="*/ 1408923 w 3298585"/>
                              <a:gd name="connsiteY14" fmla="*/ 4077090 h 4232293"/>
                              <a:gd name="connsiteX15" fmla="*/ 1666376 w 3298585"/>
                              <a:gd name="connsiteY15" fmla="*/ 4228011 h 4232293"/>
                              <a:gd name="connsiteX16" fmla="*/ 1914951 w 3298585"/>
                              <a:gd name="connsiteY16" fmla="*/ 4014946 h 4232293"/>
                              <a:gd name="connsiteX17" fmla="*/ 1888318 w 3298585"/>
                              <a:gd name="connsiteY17" fmla="*/ 1973082 h 4232293"/>
                              <a:gd name="connsiteX18" fmla="*/ 1790663 w 3298585"/>
                              <a:gd name="connsiteY18" fmla="*/ 1085315 h 4232293"/>
                              <a:gd name="connsiteX19" fmla="*/ 2110259 w 3298585"/>
                              <a:gd name="connsiteY19" fmla="*/ 1422667 h 4232293"/>
                              <a:gd name="connsiteX20" fmla="*/ 3113436 w 3298585"/>
                              <a:gd name="connsiteY20" fmla="*/ 1600220 h 4232293"/>
                              <a:gd name="connsiteX21" fmla="*/ 3290989 w 3298585"/>
                              <a:gd name="connsiteY21" fmla="*/ 1422667 h 4232293"/>
                              <a:gd name="connsiteX22" fmla="*/ 3166702 w 3298585"/>
                              <a:gd name="connsiteY22" fmla="*/ 1156337 h 4232293"/>
                              <a:gd name="connsiteX23" fmla="*/ 2323323 w 3298585"/>
                              <a:gd name="connsiteY23" fmla="*/ 1005416 h 4232293"/>
                              <a:gd name="connsiteX24" fmla="*/ 1755153 w 3298585"/>
                              <a:gd name="connsiteY24" fmla="*/ 224181 h 4232293"/>
                              <a:gd name="connsiteX25" fmla="*/ 1284636 w 3298585"/>
                              <a:gd name="connsiteY25" fmla="*/ 2240 h 4232293"/>
                              <a:gd name="connsiteX0" fmla="*/ 1283835 w 3297784"/>
                              <a:gd name="connsiteY0" fmla="*/ 2240 h 4232293"/>
                              <a:gd name="connsiteX1" fmla="*/ 795563 w 3297784"/>
                              <a:gd name="connsiteY1" fmla="*/ 188671 h 4232293"/>
                              <a:gd name="connsiteX2" fmla="*/ 49839 w 3297784"/>
                              <a:gd name="connsiteY2" fmla="*/ 1209603 h 4232293"/>
                              <a:gd name="connsiteX3" fmla="*/ 156371 w 3297784"/>
                              <a:gd name="connsiteY3" fmla="*/ 1546954 h 4232293"/>
                              <a:gd name="connsiteX4" fmla="*/ 862115 w 3297784"/>
                              <a:gd name="connsiteY4" fmla="*/ 2033994 h 4232293"/>
                              <a:gd name="connsiteX5" fmla="*/ 855766 w 3297784"/>
                              <a:gd name="connsiteY5" fmla="*/ 1418198 h 4232293"/>
                              <a:gd name="connsiteX6" fmla="*/ 564744 w 3297784"/>
                              <a:gd name="connsiteY6" fmla="*/ 1262870 h 4232293"/>
                              <a:gd name="connsiteX7" fmla="*/ 609133 w 3297784"/>
                              <a:gd name="connsiteY7" fmla="*/ 1209604 h 4232293"/>
                              <a:gd name="connsiteX8" fmla="*/ 804441 w 3297784"/>
                              <a:gd name="connsiteY8" fmla="*/ 1076439 h 4232293"/>
                              <a:gd name="connsiteX9" fmla="*/ 866585 w 3297784"/>
                              <a:gd name="connsiteY9" fmla="*/ 2044104 h 4232293"/>
                              <a:gd name="connsiteX10" fmla="*/ 618010 w 3297784"/>
                              <a:gd name="connsiteY10" fmla="*/ 3970558 h 4232293"/>
                              <a:gd name="connsiteX11" fmla="*/ 893218 w 3297784"/>
                              <a:gd name="connsiteY11" fmla="*/ 4228011 h 4232293"/>
                              <a:gd name="connsiteX12" fmla="*/ 1132915 w 3297784"/>
                              <a:gd name="connsiteY12" fmla="*/ 4050458 h 4232293"/>
                              <a:gd name="connsiteX13" fmla="*/ 1354856 w 3297784"/>
                              <a:gd name="connsiteY13" fmla="*/ 2328189 h 4232293"/>
                              <a:gd name="connsiteX14" fmla="*/ 1408122 w 3297784"/>
                              <a:gd name="connsiteY14" fmla="*/ 4077090 h 4232293"/>
                              <a:gd name="connsiteX15" fmla="*/ 1665575 w 3297784"/>
                              <a:gd name="connsiteY15" fmla="*/ 4228011 h 4232293"/>
                              <a:gd name="connsiteX16" fmla="*/ 1914150 w 3297784"/>
                              <a:gd name="connsiteY16" fmla="*/ 4014946 h 4232293"/>
                              <a:gd name="connsiteX17" fmla="*/ 1887517 w 3297784"/>
                              <a:gd name="connsiteY17" fmla="*/ 1973082 h 4232293"/>
                              <a:gd name="connsiteX18" fmla="*/ 1789862 w 3297784"/>
                              <a:gd name="connsiteY18" fmla="*/ 1085315 h 4232293"/>
                              <a:gd name="connsiteX19" fmla="*/ 2109458 w 3297784"/>
                              <a:gd name="connsiteY19" fmla="*/ 1422667 h 4232293"/>
                              <a:gd name="connsiteX20" fmla="*/ 3112635 w 3297784"/>
                              <a:gd name="connsiteY20" fmla="*/ 1600220 h 4232293"/>
                              <a:gd name="connsiteX21" fmla="*/ 3290188 w 3297784"/>
                              <a:gd name="connsiteY21" fmla="*/ 1422667 h 4232293"/>
                              <a:gd name="connsiteX22" fmla="*/ 3165901 w 3297784"/>
                              <a:gd name="connsiteY22" fmla="*/ 1156337 h 4232293"/>
                              <a:gd name="connsiteX23" fmla="*/ 2322522 w 3297784"/>
                              <a:gd name="connsiteY23" fmla="*/ 1005416 h 4232293"/>
                              <a:gd name="connsiteX24" fmla="*/ 1754352 w 3297784"/>
                              <a:gd name="connsiteY24" fmla="*/ 224181 h 4232293"/>
                              <a:gd name="connsiteX25" fmla="*/ 1283835 w 3297784"/>
                              <a:gd name="connsiteY25" fmla="*/ 2240 h 4232293"/>
                              <a:gd name="connsiteX0" fmla="*/ 1283835 w 3297784"/>
                              <a:gd name="connsiteY0" fmla="*/ 2240 h 4232293"/>
                              <a:gd name="connsiteX1" fmla="*/ 795563 w 3297784"/>
                              <a:gd name="connsiteY1" fmla="*/ 188671 h 4232293"/>
                              <a:gd name="connsiteX2" fmla="*/ 49839 w 3297784"/>
                              <a:gd name="connsiteY2" fmla="*/ 1209603 h 4232293"/>
                              <a:gd name="connsiteX3" fmla="*/ 156371 w 3297784"/>
                              <a:gd name="connsiteY3" fmla="*/ 1546954 h 4232293"/>
                              <a:gd name="connsiteX4" fmla="*/ 862115 w 3297784"/>
                              <a:gd name="connsiteY4" fmla="*/ 2033994 h 4232293"/>
                              <a:gd name="connsiteX5" fmla="*/ 855766 w 3297784"/>
                              <a:gd name="connsiteY5" fmla="*/ 1418198 h 4232293"/>
                              <a:gd name="connsiteX6" fmla="*/ 564744 w 3297784"/>
                              <a:gd name="connsiteY6" fmla="*/ 1262870 h 4232293"/>
                              <a:gd name="connsiteX7" fmla="*/ 609133 w 3297784"/>
                              <a:gd name="connsiteY7" fmla="*/ 1209604 h 4232293"/>
                              <a:gd name="connsiteX8" fmla="*/ 804441 w 3297784"/>
                              <a:gd name="connsiteY8" fmla="*/ 1076439 h 4232293"/>
                              <a:gd name="connsiteX9" fmla="*/ 866585 w 3297784"/>
                              <a:gd name="connsiteY9" fmla="*/ 2044104 h 4232293"/>
                              <a:gd name="connsiteX10" fmla="*/ 618010 w 3297784"/>
                              <a:gd name="connsiteY10" fmla="*/ 3970558 h 4232293"/>
                              <a:gd name="connsiteX11" fmla="*/ 893218 w 3297784"/>
                              <a:gd name="connsiteY11" fmla="*/ 4228011 h 4232293"/>
                              <a:gd name="connsiteX12" fmla="*/ 1132915 w 3297784"/>
                              <a:gd name="connsiteY12" fmla="*/ 4050458 h 4232293"/>
                              <a:gd name="connsiteX13" fmla="*/ 1354856 w 3297784"/>
                              <a:gd name="connsiteY13" fmla="*/ 2328189 h 4232293"/>
                              <a:gd name="connsiteX14" fmla="*/ 1408122 w 3297784"/>
                              <a:gd name="connsiteY14" fmla="*/ 4077090 h 4232293"/>
                              <a:gd name="connsiteX15" fmla="*/ 1665575 w 3297784"/>
                              <a:gd name="connsiteY15" fmla="*/ 4228011 h 4232293"/>
                              <a:gd name="connsiteX16" fmla="*/ 1914150 w 3297784"/>
                              <a:gd name="connsiteY16" fmla="*/ 4014946 h 4232293"/>
                              <a:gd name="connsiteX17" fmla="*/ 1887517 w 3297784"/>
                              <a:gd name="connsiteY17" fmla="*/ 1973082 h 4232293"/>
                              <a:gd name="connsiteX18" fmla="*/ 1789862 w 3297784"/>
                              <a:gd name="connsiteY18" fmla="*/ 1085315 h 4232293"/>
                              <a:gd name="connsiteX19" fmla="*/ 2109458 w 3297784"/>
                              <a:gd name="connsiteY19" fmla="*/ 1422667 h 4232293"/>
                              <a:gd name="connsiteX20" fmla="*/ 3112635 w 3297784"/>
                              <a:gd name="connsiteY20" fmla="*/ 1600220 h 4232293"/>
                              <a:gd name="connsiteX21" fmla="*/ 3290188 w 3297784"/>
                              <a:gd name="connsiteY21" fmla="*/ 1422667 h 4232293"/>
                              <a:gd name="connsiteX22" fmla="*/ 3165901 w 3297784"/>
                              <a:gd name="connsiteY22" fmla="*/ 1156337 h 4232293"/>
                              <a:gd name="connsiteX23" fmla="*/ 2322522 w 3297784"/>
                              <a:gd name="connsiteY23" fmla="*/ 1005416 h 4232293"/>
                              <a:gd name="connsiteX24" fmla="*/ 1754352 w 3297784"/>
                              <a:gd name="connsiteY24" fmla="*/ 224181 h 4232293"/>
                              <a:gd name="connsiteX25" fmla="*/ 1283835 w 3297784"/>
                              <a:gd name="connsiteY25" fmla="*/ 2240 h 4232293"/>
                              <a:gd name="connsiteX0" fmla="*/ 1283835 w 3297784"/>
                              <a:gd name="connsiteY0" fmla="*/ 2240 h 4232293"/>
                              <a:gd name="connsiteX1" fmla="*/ 795563 w 3297784"/>
                              <a:gd name="connsiteY1" fmla="*/ 188671 h 4232293"/>
                              <a:gd name="connsiteX2" fmla="*/ 49839 w 3297784"/>
                              <a:gd name="connsiteY2" fmla="*/ 1209603 h 4232293"/>
                              <a:gd name="connsiteX3" fmla="*/ 156371 w 3297784"/>
                              <a:gd name="connsiteY3" fmla="*/ 1546954 h 4232293"/>
                              <a:gd name="connsiteX4" fmla="*/ 862115 w 3297784"/>
                              <a:gd name="connsiteY4" fmla="*/ 2033994 h 4232293"/>
                              <a:gd name="connsiteX5" fmla="*/ 855766 w 3297784"/>
                              <a:gd name="connsiteY5" fmla="*/ 1418198 h 4232293"/>
                              <a:gd name="connsiteX6" fmla="*/ 564744 w 3297784"/>
                              <a:gd name="connsiteY6" fmla="*/ 1262870 h 4232293"/>
                              <a:gd name="connsiteX7" fmla="*/ 609133 w 3297784"/>
                              <a:gd name="connsiteY7" fmla="*/ 1209604 h 4232293"/>
                              <a:gd name="connsiteX8" fmla="*/ 804441 w 3297784"/>
                              <a:gd name="connsiteY8" fmla="*/ 1076439 h 4232293"/>
                              <a:gd name="connsiteX9" fmla="*/ 866585 w 3297784"/>
                              <a:gd name="connsiteY9" fmla="*/ 2044104 h 4232293"/>
                              <a:gd name="connsiteX10" fmla="*/ 618010 w 3297784"/>
                              <a:gd name="connsiteY10" fmla="*/ 3970558 h 4232293"/>
                              <a:gd name="connsiteX11" fmla="*/ 893218 w 3297784"/>
                              <a:gd name="connsiteY11" fmla="*/ 4228011 h 4232293"/>
                              <a:gd name="connsiteX12" fmla="*/ 1132915 w 3297784"/>
                              <a:gd name="connsiteY12" fmla="*/ 4050458 h 4232293"/>
                              <a:gd name="connsiteX13" fmla="*/ 1354856 w 3297784"/>
                              <a:gd name="connsiteY13" fmla="*/ 2328189 h 4232293"/>
                              <a:gd name="connsiteX14" fmla="*/ 1408122 w 3297784"/>
                              <a:gd name="connsiteY14" fmla="*/ 4077090 h 4232293"/>
                              <a:gd name="connsiteX15" fmla="*/ 1665575 w 3297784"/>
                              <a:gd name="connsiteY15" fmla="*/ 4228011 h 4232293"/>
                              <a:gd name="connsiteX16" fmla="*/ 1914150 w 3297784"/>
                              <a:gd name="connsiteY16" fmla="*/ 4014946 h 4232293"/>
                              <a:gd name="connsiteX17" fmla="*/ 1887517 w 3297784"/>
                              <a:gd name="connsiteY17" fmla="*/ 1973082 h 4232293"/>
                              <a:gd name="connsiteX18" fmla="*/ 1789862 w 3297784"/>
                              <a:gd name="connsiteY18" fmla="*/ 1085315 h 4232293"/>
                              <a:gd name="connsiteX19" fmla="*/ 2109458 w 3297784"/>
                              <a:gd name="connsiteY19" fmla="*/ 1422667 h 4232293"/>
                              <a:gd name="connsiteX20" fmla="*/ 3112635 w 3297784"/>
                              <a:gd name="connsiteY20" fmla="*/ 1600220 h 4232293"/>
                              <a:gd name="connsiteX21" fmla="*/ 3290188 w 3297784"/>
                              <a:gd name="connsiteY21" fmla="*/ 1422667 h 4232293"/>
                              <a:gd name="connsiteX22" fmla="*/ 3165901 w 3297784"/>
                              <a:gd name="connsiteY22" fmla="*/ 1156337 h 4232293"/>
                              <a:gd name="connsiteX23" fmla="*/ 2322522 w 3297784"/>
                              <a:gd name="connsiteY23" fmla="*/ 1005416 h 4232293"/>
                              <a:gd name="connsiteX24" fmla="*/ 1754352 w 3297784"/>
                              <a:gd name="connsiteY24" fmla="*/ 224181 h 4232293"/>
                              <a:gd name="connsiteX25" fmla="*/ 1283835 w 3297784"/>
                              <a:gd name="connsiteY25" fmla="*/ 2240 h 4232293"/>
                              <a:gd name="connsiteX0" fmla="*/ 1283835 w 3304831"/>
                              <a:gd name="connsiteY0" fmla="*/ 2240 h 4232293"/>
                              <a:gd name="connsiteX1" fmla="*/ 795563 w 3304831"/>
                              <a:gd name="connsiteY1" fmla="*/ 188671 h 4232293"/>
                              <a:gd name="connsiteX2" fmla="*/ 49839 w 3304831"/>
                              <a:gd name="connsiteY2" fmla="*/ 1209603 h 4232293"/>
                              <a:gd name="connsiteX3" fmla="*/ 156371 w 3304831"/>
                              <a:gd name="connsiteY3" fmla="*/ 1546954 h 4232293"/>
                              <a:gd name="connsiteX4" fmla="*/ 862115 w 3304831"/>
                              <a:gd name="connsiteY4" fmla="*/ 2033994 h 4232293"/>
                              <a:gd name="connsiteX5" fmla="*/ 855766 w 3304831"/>
                              <a:gd name="connsiteY5" fmla="*/ 1418198 h 4232293"/>
                              <a:gd name="connsiteX6" fmla="*/ 564744 w 3304831"/>
                              <a:gd name="connsiteY6" fmla="*/ 1262870 h 4232293"/>
                              <a:gd name="connsiteX7" fmla="*/ 609133 w 3304831"/>
                              <a:gd name="connsiteY7" fmla="*/ 1209604 h 4232293"/>
                              <a:gd name="connsiteX8" fmla="*/ 804441 w 3304831"/>
                              <a:gd name="connsiteY8" fmla="*/ 1076439 h 4232293"/>
                              <a:gd name="connsiteX9" fmla="*/ 866585 w 3304831"/>
                              <a:gd name="connsiteY9" fmla="*/ 2044104 h 4232293"/>
                              <a:gd name="connsiteX10" fmla="*/ 618010 w 3304831"/>
                              <a:gd name="connsiteY10" fmla="*/ 3970558 h 4232293"/>
                              <a:gd name="connsiteX11" fmla="*/ 893218 w 3304831"/>
                              <a:gd name="connsiteY11" fmla="*/ 4228011 h 4232293"/>
                              <a:gd name="connsiteX12" fmla="*/ 1132915 w 3304831"/>
                              <a:gd name="connsiteY12" fmla="*/ 4050458 h 4232293"/>
                              <a:gd name="connsiteX13" fmla="*/ 1354856 w 3304831"/>
                              <a:gd name="connsiteY13" fmla="*/ 2328189 h 4232293"/>
                              <a:gd name="connsiteX14" fmla="*/ 1408122 w 3304831"/>
                              <a:gd name="connsiteY14" fmla="*/ 4077090 h 4232293"/>
                              <a:gd name="connsiteX15" fmla="*/ 1665575 w 3304831"/>
                              <a:gd name="connsiteY15" fmla="*/ 4228011 h 4232293"/>
                              <a:gd name="connsiteX16" fmla="*/ 1914150 w 3304831"/>
                              <a:gd name="connsiteY16" fmla="*/ 4014946 h 4232293"/>
                              <a:gd name="connsiteX17" fmla="*/ 1887517 w 3304831"/>
                              <a:gd name="connsiteY17" fmla="*/ 1973082 h 4232293"/>
                              <a:gd name="connsiteX18" fmla="*/ 1789862 w 3304831"/>
                              <a:gd name="connsiteY18" fmla="*/ 1085315 h 4232293"/>
                              <a:gd name="connsiteX19" fmla="*/ 2109458 w 3304831"/>
                              <a:gd name="connsiteY19" fmla="*/ 1422667 h 4232293"/>
                              <a:gd name="connsiteX20" fmla="*/ 3017385 w 3304831"/>
                              <a:gd name="connsiteY20" fmla="*/ 1587520 h 4232293"/>
                              <a:gd name="connsiteX21" fmla="*/ 3290188 w 3304831"/>
                              <a:gd name="connsiteY21" fmla="*/ 1422667 h 4232293"/>
                              <a:gd name="connsiteX22" fmla="*/ 3165901 w 3304831"/>
                              <a:gd name="connsiteY22" fmla="*/ 1156337 h 4232293"/>
                              <a:gd name="connsiteX23" fmla="*/ 2322522 w 3304831"/>
                              <a:gd name="connsiteY23" fmla="*/ 1005416 h 4232293"/>
                              <a:gd name="connsiteX24" fmla="*/ 1754352 w 3304831"/>
                              <a:gd name="connsiteY24" fmla="*/ 224181 h 4232293"/>
                              <a:gd name="connsiteX25" fmla="*/ 1283835 w 3304831"/>
                              <a:gd name="connsiteY25" fmla="*/ 2240 h 4232293"/>
                              <a:gd name="connsiteX0" fmla="*/ 1283835 w 3294916"/>
                              <a:gd name="connsiteY0" fmla="*/ 2240 h 4232293"/>
                              <a:gd name="connsiteX1" fmla="*/ 795563 w 3294916"/>
                              <a:gd name="connsiteY1" fmla="*/ 188671 h 4232293"/>
                              <a:gd name="connsiteX2" fmla="*/ 49839 w 3294916"/>
                              <a:gd name="connsiteY2" fmla="*/ 1209603 h 4232293"/>
                              <a:gd name="connsiteX3" fmla="*/ 156371 w 3294916"/>
                              <a:gd name="connsiteY3" fmla="*/ 1546954 h 4232293"/>
                              <a:gd name="connsiteX4" fmla="*/ 862115 w 3294916"/>
                              <a:gd name="connsiteY4" fmla="*/ 2033994 h 4232293"/>
                              <a:gd name="connsiteX5" fmla="*/ 855766 w 3294916"/>
                              <a:gd name="connsiteY5" fmla="*/ 1418198 h 4232293"/>
                              <a:gd name="connsiteX6" fmla="*/ 564744 w 3294916"/>
                              <a:gd name="connsiteY6" fmla="*/ 1262870 h 4232293"/>
                              <a:gd name="connsiteX7" fmla="*/ 609133 w 3294916"/>
                              <a:gd name="connsiteY7" fmla="*/ 1209604 h 4232293"/>
                              <a:gd name="connsiteX8" fmla="*/ 804441 w 3294916"/>
                              <a:gd name="connsiteY8" fmla="*/ 1076439 h 4232293"/>
                              <a:gd name="connsiteX9" fmla="*/ 866585 w 3294916"/>
                              <a:gd name="connsiteY9" fmla="*/ 2044104 h 4232293"/>
                              <a:gd name="connsiteX10" fmla="*/ 618010 w 3294916"/>
                              <a:gd name="connsiteY10" fmla="*/ 3970558 h 4232293"/>
                              <a:gd name="connsiteX11" fmla="*/ 893218 w 3294916"/>
                              <a:gd name="connsiteY11" fmla="*/ 4228011 h 4232293"/>
                              <a:gd name="connsiteX12" fmla="*/ 1132915 w 3294916"/>
                              <a:gd name="connsiteY12" fmla="*/ 4050458 h 4232293"/>
                              <a:gd name="connsiteX13" fmla="*/ 1354856 w 3294916"/>
                              <a:gd name="connsiteY13" fmla="*/ 2328189 h 4232293"/>
                              <a:gd name="connsiteX14" fmla="*/ 1408122 w 3294916"/>
                              <a:gd name="connsiteY14" fmla="*/ 4077090 h 4232293"/>
                              <a:gd name="connsiteX15" fmla="*/ 1665575 w 3294916"/>
                              <a:gd name="connsiteY15" fmla="*/ 4228011 h 4232293"/>
                              <a:gd name="connsiteX16" fmla="*/ 1914150 w 3294916"/>
                              <a:gd name="connsiteY16" fmla="*/ 4014946 h 4232293"/>
                              <a:gd name="connsiteX17" fmla="*/ 1887517 w 3294916"/>
                              <a:gd name="connsiteY17" fmla="*/ 1973082 h 4232293"/>
                              <a:gd name="connsiteX18" fmla="*/ 1789862 w 3294916"/>
                              <a:gd name="connsiteY18" fmla="*/ 1085315 h 4232293"/>
                              <a:gd name="connsiteX19" fmla="*/ 2109458 w 3294916"/>
                              <a:gd name="connsiteY19" fmla="*/ 1422667 h 4232293"/>
                              <a:gd name="connsiteX20" fmla="*/ 3017385 w 3294916"/>
                              <a:gd name="connsiteY20" fmla="*/ 1587520 h 4232293"/>
                              <a:gd name="connsiteX21" fmla="*/ 3290188 w 3294916"/>
                              <a:gd name="connsiteY21" fmla="*/ 1422667 h 4232293"/>
                              <a:gd name="connsiteX22" fmla="*/ 3121451 w 3294916"/>
                              <a:gd name="connsiteY22" fmla="*/ 1143637 h 4232293"/>
                              <a:gd name="connsiteX23" fmla="*/ 2322522 w 3294916"/>
                              <a:gd name="connsiteY23" fmla="*/ 1005416 h 4232293"/>
                              <a:gd name="connsiteX24" fmla="*/ 1754352 w 3294916"/>
                              <a:gd name="connsiteY24" fmla="*/ 224181 h 4232293"/>
                              <a:gd name="connsiteX25" fmla="*/ 1283835 w 3294916"/>
                              <a:gd name="connsiteY25" fmla="*/ 2240 h 4232293"/>
                              <a:gd name="connsiteX0" fmla="*/ 1200722 w 3211803"/>
                              <a:gd name="connsiteY0" fmla="*/ 958 h 4231011"/>
                              <a:gd name="connsiteX1" fmla="*/ 712450 w 3211803"/>
                              <a:gd name="connsiteY1" fmla="*/ 187389 h 4231011"/>
                              <a:gd name="connsiteX2" fmla="*/ 94302 w 3211803"/>
                              <a:gd name="connsiteY2" fmla="*/ 1054378 h 4231011"/>
                              <a:gd name="connsiteX3" fmla="*/ 73258 w 3211803"/>
                              <a:gd name="connsiteY3" fmla="*/ 1545672 h 4231011"/>
                              <a:gd name="connsiteX4" fmla="*/ 779002 w 3211803"/>
                              <a:gd name="connsiteY4" fmla="*/ 2032712 h 4231011"/>
                              <a:gd name="connsiteX5" fmla="*/ 772653 w 3211803"/>
                              <a:gd name="connsiteY5" fmla="*/ 1416916 h 4231011"/>
                              <a:gd name="connsiteX6" fmla="*/ 481631 w 3211803"/>
                              <a:gd name="connsiteY6" fmla="*/ 1261588 h 4231011"/>
                              <a:gd name="connsiteX7" fmla="*/ 526020 w 3211803"/>
                              <a:gd name="connsiteY7" fmla="*/ 1208322 h 4231011"/>
                              <a:gd name="connsiteX8" fmla="*/ 721328 w 3211803"/>
                              <a:gd name="connsiteY8" fmla="*/ 1075157 h 4231011"/>
                              <a:gd name="connsiteX9" fmla="*/ 783472 w 3211803"/>
                              <a:gd name="connsiteY9" fmla="*/ 2042822 h 4231011"/>
                              <a:gd name="connsiteX10" fmla="*/ 534897 w 3211803"/>
                              <a:gd name="connsiteY10" fmla="*/ 3969276 h 4231011"/>
                              <a:gd name="connsiteX11" fmla="*/ 810105 w 3211803"/>
                              <a:gd name="connsiteY11" fmla="*/ 4226729 h 4231011"/>
                              <a:gd name="connsiteX12" fmla="*/ 1049802 w 3211803"/>
                              <a:gd name="connsiteY12" fmla="*/ 4049176 h 4231011"/>
                              <a:gd name="connsiteX13" fmla="*/ 1271743 w 3211803"/>
                              <a:gd name="connsiteY13" fmla="*/ 2326907 h 4231011"/>
                              <a:gd name="connsiteX14" fmla="*/ 1325009 w 3211803"/>
                              <a:gd name="connsiteY14" fmla="*/ 4075808 h 4231011"/>
                              <a:gd name="connsiteX15" fmla="*/ 1582462 w 3211803"/>
                              <a:gd name="connsiteY15" fmla="*/ 4226729 h 4231011"/>
                              <a:gd name="connsiteX16" fmla="*/ 1831037 w 3211803"/>
                              <a:gd name="connsiteY16" fmla="*/ 4013664 h 4231011"/>
                              <a:gd name="connsiteX17" fmla="*/ 1804404 w 3211803"/>
                              <a:gd name="connsiteY17" fmla="*/ 1971800 h 4231011"/>
                              <a:gd name="connsiteX18" fmla="*/ 1706749 w 3211803"/>
                              <a:gd name="connsiteY18" fmla="*/ 1084033 h 4231011"/>
                              <a:gd name="connsiteX19" fmla="*/ 2026345 w 3211803"/>
                              <a:gd name="connsiteY19" fmla="*/ 1421385 h 4231011"/>
                              <a:gd name="connsiteX20" fmla="*/ 2934272 w 3211803"/>
                              <a:gd name="connsiteY20" fmla="*/ 1586238 h 4231011"/>
                              <a:gd name="connsiteX21" fmla="*/ 3207075 w 3211803"/>
                              <a:gd name="connsiteY21" fmla="*/ 1421385 h 4231011"/>
                              <a:gd name="connsiteX22" fmla="*/ 3038338 w 3211803"/>
                              <a:gd name="connsiteY22" fmla="*/ 1142355 h 4231011"/>
                              <a:gd name="connsiteX23" fmla="*/ 2239409 w 3211803"/>
                              <a:gd name="connsiteY23" fmla="*/ 1004134 h 4231011"/>
                              <a:gd name="connsiteX24" fmla="*/ 1671239 w 3211803"/>
                              <a:gd name="connsiteY24" fmla="*/ 222899 h 4231011"/>
                              <a:gd name="connsiteX25" fmla="*/ 1200722 w 3211803"/>
                              <a:gd name="connsiteY25" fmla="*/ 958 h 4231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3211803" h="4231011">
                                <a:moveTo>
                                  <a:pt x="1200722" y="958"/>
                                </a:moveTo>
                                <a:cubicBezTo>
                                  <a:pt x="1040924" y="-4960"/>
                                  <a:pt x="896853" y="11819"/>
                                  <a:pt x="712450" y="187389"/>
                                </a:cubicBezTo>
                                <a:cubicBezTo>
                                  <a:pt x="528047" y="362959"/>
                                  <a:pt x="200834" y="827998"/>
                                  <a:pt x="94302" y="1054378"/>
                                </a:cubicBezTo>
                                <a:cubicBezTo>
                                  <a:pt x="-12230" y="1280758"/>
                                  <a:pt x="-40859" y="1382616"/>
                                  <a:pt x="73258" y="1545672"/>
                                </a:cubicBezTo>
                                <a:cubicBezTo>
                                  <a:pt x="187375" y="1708728"/>
                                  <a:pt x="691705" y="2022354"/>
                                  <a:pt x="779002" y="2032712"/>
                                </a:cubicBezTo>
                                <a:cubicBezTo>
                                  <a:pt x="787695" y="1825475"/>
                                  <a:pt x="770187" y="1646502"/>
                                  <a:pt x="772653" y="1416916"/>
                                </a:cubicBezTo>
                                <a:cubicBezTo>
                                  <a:pt x="659062" y="1365654"/>
                                  <a:pt x="536377" y="1298578"/>
                                  <a:pt x="481631" y="1261588"/>
                                </a:cubicBezTo>
                                <a:cubicBezTo>
                                  <a:pt x="426885" y="1224598"/>
                                  <a:pt x="468315" y="1301538"/>
                                  <a:pt x="526020" y="1208322"/>
                                </a:cubicBezTo>
                                <a:cubicBezTo>
                                  <a:pt x="583725" y="1115107"/>
                                  <a:pt x="669542" y="937553"/>
                                  <a:pt x="721328" y="1075157"/>
                                </a:cubicBezTo>
                                <a:cubicBezTo>
                                  <a:pt x="773114" y="1212761"/>
                                  <a:pt x="776906" y="1657229"/>
                                  <a:pt x="783472" y="2042822"/>
                                </a:cubicBezTo>
                                <a:cubicBezTo>
                                  <a:pt x="745003" y="2464512"/>
                                  <a:pt x="530458" y="3729579"/>
                                  <a:pt x="534897" y="3969276"/>
                                </a:cubicBezTo>
                                <a:cubicBezTo>
                                  <a:pt x="539336" y="4208973"/>
                                  <a:pt x="724288" y="4213412"/>
                                  <a:pt x="810105" y="4226729"/>
                                </a:cubicBezTo>
                                <a:cubicBezTo>
                                  <a:pt x="895922" y="4240046"/>
                                  <a:pt x="999495" y="4232648"/>
                                  <a:pt x="1049802" y="4049176"/>
                                </a:cubicBezTo>
                                <a:cubicBezTo>
                                  <a:pt x="1100109" y="3865704"/>
                                  <a:pt x="1225875" y="2322468"/>
                                  <a:pt x="1271743" y="2326907"/>
                                </a:cubicBezTo>
                                <a:cubicBezTo>
                                  <a:pt x="1317611" y="2331346"/>
                                  <a:pt x="1299856" y="3927847"/>
                                  <a:pt x="1325009" y="4075808"/>
                                </a:cubicBezTo>
                                <a:cubicBezTo>
                                  <a:pt x="1350162" y="4223769"/>
                                  <a:pt x="1498124" y="4237086"/>
                                  <a:pt x="1582462" y="4226729"/>
                                </a:cubicBezTo>
                                <a:cubicBezTo>
                                  <a:pt x="1666800" y="4216372"/>
                                  <a:pt x="1811802" y="4203054"/>
                                  <a:pt x="1831037" y="4013664"/>
                                </a:cubicBezTo>
                                <a:cubicBezTo>
                                  <a:pt x="1850272" y="3824274"/>
                                  <a:pt x="1825119" y="2467470"/>
                                  <a:pt x="1804404" y="1971800"/>
                                </a:cubicBezTo>
                                <a:cubicBezTo>
                                  <a:pt x="1783689" y="1476130"/>
                                  <a:pt x="1669759" y="1175769"/>
                                  <a:pt x="1706749" y="1084033"/>
                                </a:cubicBezTo>
                                <a:cubicBezTo>
                                  <a:pt x="1743739" y="992297"/>
                                  <a:pt x="1821758" y="1337684"/>
                                  <a:pt x="2026345" y="1421385"/>
                                </a:cubicBezTo>
                                <a:cubicBezTo>
                                  <a:pt x="2230932" y="1505086"/>
                                  <a:pt x="2737484" y="1586238"/>
                                  <a:pt x="2934272" y="1586238"/>
                                </a:cubicBezTo>
                                <a:cubicBezTo>
                                  <a:pt x="3131060" y="1586238"/>
                                  <a:pt x="3189731" y="1495365"/>
                                  <a:pt x="3207075" y="1421385"/>
                                </a:cubicBezTo>
                                <a:cubicBezTo>
                                  <a:pt x="3224419" y="1347405"/>
                                  <a:pt x="3199616" y="1211897"/>
                                  <a:pt x="3038338" y="1142355"/>
                                </a:cubicBezTo>
                                <a:cubicBezTo>
                                  <a:pt x="2877060" y="1072813"/>
                                  <a:pt x="2536811" y="1044084"/>
                                  <a:pt x="2239409" y="1004134"/>
                                </a:cubicBezTo>
                                <a:cubicBezTo>
                                  <a:pt x="2048539" y="777754"/>
                                  <a:pt x="1850272" y="388616"/>
                                  <a:pt x="1671239" y="222899"/>
                                </a:cubicBezTo>
                                <a:cubicBezTo>
                                  <a:pt x="1492206" y="57183"/>
                                  <a:pt x="1360520" y="6876"/>
                                  <a:pt x="1200722" y="958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7810E953" id="Group 52" o:spid="_x0000_s1026" style="position:absolute;margin-left:409.15pt;margin-top:27.8pt;width:127.1pt;height:124.65pt;flip:x;z-index:251658240;mso-width-relative:margin;mso-height-relative:margin" coordorigin="831,1321" coordsize="56861,5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">
                <v:oval id="Oval 16" o:spid="_x0000_s1027" style="position:absolute;left:6442;top:2768;width:11549;height:10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" fillcolor="#0460a9 [3204]" stroked="f" strokeweight="1pt">
                  <v:stroke endcap="square"/>
                </v:oval>
                <v:group id="Group 17" o:spid="_x0000_s1028" style="position:absolute;left:25688;top:1321;width:32004;height:51054" coordorigin="25688,1321" coordsize="32004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ounded Rectangle 18" o:spid="_x0000_s1029" style="position:absolute;left:25688;top:6411;width:32004;height:272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" fillcolor="white [3212]" strokecolor="black [3213]" strokeweight="6pt">
                    <v:stroke endcap="square"/>
                  </v:roundrect>
                  <v:line id="Straight Connector 19" o:spid="_x0000_s1030" style="position:absolute;flip:x;visibility:visible;mso-wrap-style:square" from="27898,33619" to="33232,5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" strokecolor="black [3213]" strokeweight="6pt">
                    <v:stroke endcap="round"/>
                  </v:line>
                  <v:line id="Straight Connector 20" o:spid="_x0000_s1031" style="position:absolute;flip:x;visibility:visible;mso-wrap-style:square" from="41092,34016" to="41664,5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" strokecolor="black [3213]" strokeweight="6pt">
                    <v:stroke endcap="round"/>
                  </v:line>
                  <v:line id="Straight Connector 21" o:spid="_x0000_s1032" style="position:absolute;visibility:visible;mso-wrap-style:square" from="49995,33618" to="56852,5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" strokecolor="black [3213]" strokeweight="6pt">
                    <v:stroke endcap="round"/>
                  </v:line>
                  <v:line id="Straight Connector 22" o:spid="_x0000_s1033" style="position:absolute;flip:x;visibility:visible;mso-wrap-style:square" from="41339,1321" to="41339,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" strokecolor="black [3213]" strokeweight="6pt">
                    <v:stroke endcap="round"/>
                  </v:line>
                  <v:line id="Straight Connector 23" o:spid="_x0000_s1034" style="position:absolute;flip:x;visibility:visible;mso-wrap-style:square" from="36760,4320" to="46476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" strokecolor="black [3213]" strokeweight="6pt">
                    <v:stroke endcap="round"/>
                  </v:line>
                  <v:rect id="Rectangle 24" o:spid="_x0000_s1035" style="position:absolute;left:33701;top:20884;width:457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" fillcolor="#0460a9 [3204]" stroked="f" strokeweight="1pt">
                    <v:stroke endcap="square"/>
                  </v:rect>
                  <v:rect id="Rectangle 25" o:spid="_x0000_s1036" style="position:absolute;left:39706;top:19051;width:4572;height:8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" fillcolor="#0460a9 [3204]" stroked="f" strokeweight="1pt">
                    <v:stroke endcap="square"/>
                  </v:rect>
                  <v:rect id="Rectangle 26" o:spid="_x0000_s1037" style="position:absolute;left:45621;top:13717;width:4572;height:1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" fillcolor="#0460a9 [3204]" stroked="f" strokeweight="1pt">
                    <v:stroke endcap="square"/>
                  </v:rect>
                </v:group>
                <v:shape id="Freeform 27" o:spid="_x0000_s1038" style="position:absolute;left:831;top:12848;width:32118;height:42310;visibility:visible;mso-wrap-style:square;v-text-anchor:middle" coordsize="3211803,423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" path="m1200722,958c1040924,-4960,896853,11819,712450,187389,528047,362959,200834,827998,94302,1054378,-12230,1280758,-40859,1382616,73258,1545672v114117,163056,618447,476682,705744,487040c787695,1825475,770187,1646502,772653,1416916,659062,1365654,536377,1298578,481631,1261588v-54746,-36990,-13316,39950,44389,-53266c583725,1115107,669542,937553,721328,1075157v51786,137604,55578,582072,62144,967665c745003,2464512,530458,3729579,534897,3969276v4439,239697,189391,244136,275208,257453c895922,4240046,999495,4232648,1049802,4049176v50307,-183472,176073,-1726708,221941,-1722269c1317611,2331346,1299856,3927847,1325009,4075808v25153,147961,173115,161278,257453,150921c1666800,4216372,1811802,4203054,1831037,4013664v19235,-189390,-5918,-1546194,-26633,-2041864c1783689,1476130,1669759,1175769,1706749,1084033v36990,-91736,115009,253651,319596,337352c2230932,1505086,2737484,1586238,2934272,1586238v196788,,255459,-90873,272803,-164853c3224419,1347405,3199616,1211897,3038338,1142355v-161278,-69542,-501527,-98271,-798929,-138221c2048539,777754,1850272,388616,1671239,222899,1492206,57183,1360520,6876,1200722,958xe" fillcolor="#0460a9 [3204]" stroked="f" strokeweight="1pt">
                  <v:stroke endcap="square"/>
                  <v:path arrowok="t" o:connecttype="custom" o:connectlocs="1200723,958;712450,187389;94302,1054378;73258,1545672;779002,2032712;772653,1416916;481631,1261588;526020,1208322;721328,1075157;783472,2042822;534897,3969276;810106,4226729;1049803,4049176;1271744,2326907;1325010,4075808;1582463,4226729;1831038,4013664;1804405,1971800;1706750,1084033;2026346,1421385;2934274,1586238;3207077,1421385;3038340,1142355;2239410,1004134;1671240,222899;1200723,958" o:connectangles="0,0,0,0,0,0,0,0,0,0,0,0,0,0,0,0,0,0,0,0,0,0,0,0,0,0"/>
                </v:shape>
              </v:group>
            </w:pict>
          </mc:Fallback>
        </mc:AlternateContent>
      </w:r>
      <w:r w:rsidR="001E74A8">
        <w:rPr>
          <w:noProof/>
        </w:rPr>
        <mc:AlternateContent>
          <mc:Choice Requires="wps">
            <w:drawing>
              <wp:inline distT="0" distB="0" distL="0" distR="0" wp14:anchorId="790E89AC" wp14:editId="6ADBEC68">
                <wp:extent cx="5094514" cy="2435630"/>
                <wp:effectExtent l="0" t="0" r="0" b="31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514" cy="2435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27F12" w14:textId="036242AE" w:rsidR="00FB2DB4" w:rsidRDefault="00FB2DB4" w:rsidP="00FB2D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Practice and improve your presentation skills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570AE00C" w14:textId="6887A8EB" w:rsidR="0018730C" w:rsidRDefault="00457520" w:rsidP="00FB2DB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Share</w:t>
                            </w:r>
                            <w:r w:rsidR="0018730C">
                              <w:rPr>
                                <w:color w:val="000000" w:themeColor="text1"/>
                                <w:szCs w:val="22"/>
                              </w:rPr>
                              <w:t xml:space="preserve"> your presentation with a colleague for feedback</w:t>
                            </w:r>
                          </w:p>
                          <w:p w14:paraId="40B1B52F" w14:textId="2C5DF2E2" w:rsidR="00FB2DB4" w:rsidRDefault="00FB2DB4" w:rsidP="00FB2DB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Rehearse you</w:t>
                            </w:r>
                            <w:r w:rsidR="00457520">
                              <w:rPr>
                                <w:color w:val="000000" w:themeColor="text1"/>
                                <w:szCs w:val="22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presentation out loud (if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possible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 with a colleague)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4FBFE820" w14:textId="273366E6" w:rsidR="00A719D9" w:rsidRPr="00B50936" w:rsidRDefault="00DE2B48" w:rsidP="00B5093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A</w:t>
                            </w:r>
                            <w:r w:rsidR="007869C8">
                              <w:rPr>
                                <w:szCs w:val="22"/>
                              </w:rPr>
                              <w:t>fter presentation, a</w:t>
                            </w:r>
                            <w:r>
                              <w:rPr>
                                <w:szCs w:val="22"/>
                              </w:rPr>
                              <w:t>sk for feed</w:t>
                            </w:r>
                            <w:r w:rsidR="003743B1">
                              <w:rPr>
                                <w:szCs w:val="22"/>
                              </w:rPr>
                              <w:t>back</w:t>
                            </w:r>
                            <w:r w:rsidR="007869C8">
                              <w:rPr>
                                <w:szCs w:val="22"/>
                              </w:rPr>
                              <w:t xml:space="preserve">, </w:t>
                            </w:r>
                            <w:r w:rsidR="00900703">
                              <w:rPr>
                                <w:szCs w:val="22"/>
                              </w:rPr>
                              <w:t xml:space="preserve">to help you to </w:t>
                            </w:r>
                            <w:r w:rsidR="007869C8">
                              <w:rPr>
                                <w:szCs w:val="22"/>
                              </w:rPr>
                              <w:t>improve in the future</w:t>
                            </w:r>
                          </w:p>
                          <w:p w14:paraId="385B9AC8" w14:textId="12226438" w:rsidR="00412079" w:rsidRDefault="003743B1" w:rsidP="004120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Display a professional d</w:t>
                            </w:r>
                            <w:r w:rsidR="00412079">
                              <w:rPr>
                                <w:color w:val="000000" w:themeColor="text1"/>
                                <w:szCs w:val="22"/>
                              </w:rPr>
                              <w:t>emeanor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2D4DCE8A" w14:textId="77777777" w:rsidR="00412079" w:rsidRDefault="00412079" w:rsidP="0041207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Know</w:t>
                            </w:r>
                            <w:r w:rsidRPr="001E74A8">
                              <w:rPr>
                                <w:color w:val="000000" w:themeColor="text1"/>
                                <w:szCs w:val="22"/>
                              </w:rPr>
                              <w:t xml:space="preserve"> what slides comes next and 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don’t</w:t>
                            </w:r>
                            <w:r w:rsidRPr="001E74A8">
                              <w:rPr>
                                <w:color w:val="000000" w:themeColor="text1"/>
                                <w:szCs w:val="22"/>
                              </w:rPr>
                              <w:t xml:space="preserve"> read directly from the slide.</w:t>
                            </w:r>
                          </w:p>
                          <w:p w14:paraId="1CF93C7B" w14:textId="4C6B7808" w:rsidR="00412079" w:rsidRDefault="00412079" w:rsidP="0041207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Be audible throughout room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  <w:r w:rsidR="00F53618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BB25A3" w14:textId="51E8B3E1" w:rsidR="001E74A8" w:rsidRDefault="00412079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N</w:t>
                            </w:r>
                            <w:r w:rsidR="00F53618">
                              <w:rPr>
                                <w:szCs w:val="22"/>
                              </w:rPr>
                              <w:t>o wild gestures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58740FF6" w14:textId="6749AAEF" w:rsidR="00F53618" w:rsidRPr="00D64E73" w:rsidRDefault="00F53618" w:rsidP="00F536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Respect your audience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7795252F" w14:textId="102F77C2" w:rsidR="00F53618" w:rsidRPr="001E74A8" w:rsidRDefault="00F53618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Start and stop on time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04391AE4" w14:textId="77777777" w:rsidR="00F53618" w:rsidRPr="001E74A8" w:rsidRDefault="00F53618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>Explain all charts</w:t>
                            </w:r>
                            <w:r>
                              <w:rPr>
                                <w:szCs w:val="22"/>
                              </w:rPr>
                              <w:t>, pausing to let audience absorb material.</w:t>
                            </w:r>
                          </w:p>
                          <w:p w14:paraId="1DC958EC" w14:textId="0811F44B" w:rsidR="00F53618" w:rsidRDefault="00F53618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Adapt language to your audience’s background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50652322" w14:textId="33D5982B" w:rsidR="00F53618" w:rsidRDefault="00F53618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1E74A8">
                              <w:rPr>
                                <w:szCs w:val="22"/>
                              </w:rPr>
                              <w:t xml:space="preserve">Stop for 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 xml:space="preserve">clarifying questions but don’t digress to topics that you’ll </w:t>
                            </w:r>
                            <w:r w:rsidRPr="001E74A8">
                              <w:rPr>
                                <w:color w:val="000000" w:themeColor="text1"/>
                                <w:szCs w:val="22"/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  <w:szCs w:val="22"/>
                              </w:rPr>
                              <w:t>dress later</w:t>
                            </w:r>
                            <w:r w:rsidR="00FE190C">
                              <w:rPr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40A015E0" w14:textId="243B88EF" w:rsidR="00F53618" w:rsidRPr="00F53618" w:rsidRDefault="00F53618" w:rsidP="00F5361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76" w:lineRule="auto"/>
                              <w:ind w:left="720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412079">
                              <w:rPr>
                                <w:szCs w:val="22"/>
                              </w:rPr>
                              <w:t>Leave the audience feeling something meaningful was accomplished</w:t>
                            </w:r>
                            <w:r w:rsidR="00FE190C">
                              <w:rPr>
                                <w:szCs w:val="22"/>
                              </w:rPr>
                              <w:t>.</w:t>
                            </w:r>
                            <w:r w:rsidRPr="00412079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E89AC" id="Text Box 7" o:spid="_x0000_s1033" type="#_x0000_t202" style="width:401.15pt;height:1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" fillcolor="#f2f2f2 [3052]" stroked="f" strokeweight=".5pt">
                <v:textbox>
                  <w:txbxContent>
                    <w:p w14:paraId="3F627F12" w14:textId="036242AE" w:rsidR="00FB2DB4" w:rsidRDefault="00FB2DB4" w:rsidP="00FB2D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Practice and improve your presentation skills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570AE00C" w14:textId="6887A8EB" w:rsidR="0018730C" w:rsidRDefault="00457520" w:rsidP="00FB2DB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Share</w:t>
                      </w:r>
                      <w:r w:rsidR="0018730C">
                        <w:rPr>
                          <w:color w:val="000000" w:themeColor="text1"/>
                          <w:szCs w:val="22"/>
                        </w:rPr>
                        <w:t xml:space="preserve"> your presentation with a colleague for feedback</w:t>
                      </w:r>
                    </w:p>
                    <w:p w14:paraId="40B1B52F" w14:textId="2C5DF2E2" w:rsidR="00FB2DB4" w:rsidRDefault="00FB2DB4" w:rsidP="00FB2DB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Rehearse you</w:t>
                      </w:r>
                      <w:r w:rsidR="00457520">
                        <w:rPr>
                          <w:color w:val="000000" w:themeColor="text1"/>
                          <w:szCs w:val="22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  <w:szCs w:val="22"/>
                        </w:rPr>
                        <w:t xml:space="preserve">presentation out loud (if </w:t>
                      </w:r>
                      <w:proofErr w:type="gramStart"/>
                      <w:r>
                        <w:rPr>
                          <w:color w:val="000000" w:themeColor="text1"/>
                          <w:szCs w:val="22"/>
                        </w:rPr>
                        <w:t>possible</w:t>
                      </w:r>
                      <w:proofErr w:type="gramEnd"/>
                      <w:r>
                        <w:rPr>
                          <w:color w:val="000000" w:themeColor="text1"/>
                          <w:szCs w:val="22"/>
                        </w:rPr>
                        <w:t xml:space="preserve"> with a colleague)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4FBFE820" w14:textId="273366E6" w:rsidR="00A719D9" w:rsidRPr="00B50936" w:rsidRDefault="00DE2B48" w:rsidP="00B5093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A</w:t>
                      </w:r>
                      <w:r w:rsidR="007869C8">
                        <w:rPr>
                          <w:szCs w:val="22"/>
                        </w:rPr>
                        <w:t>fter presentation, a</w:t>
                      </w:r>
                      <w:r>
                        <w:rPr>
                          <w:szCs w:val="22"/>
                        </w:rPr>
                        <w:t>sk for feed</w:t>
                      </w:r>
                      <w:r w:rsidR="003743B1">
                        <w:rPr>
                          <w:szCs w:val="22"/>
                        </w:rPr>
                        <w:t>back</w:t>
                      </w:r>
                      <w:r w:rsidR="007869C8">
                        <w:rPr>
                          <w:szCs w:val="22"/>
                        </w:rPr>
                        <w:t xml:space="preserve">, </w:t>
                      </w:r>
                      <w:r w:rsidR="00900703">
                        <w:rPr>
                          <w:szCs w:val="22"/>
                        </w:rPr>
                        <w:t xml:space="preserve">to help you to </w:t>
                      </w:r>
                      <w:r w:rsidR="007869C8">
                        <w:rPr>
                          <w:szCs w:val="22"/>
                        </w:rPr>
                        <w:t>improve in the future</w:t>
                      </w:r>
                    </w:p>
                    <w:p w14:paraId="385B9AC8" w14:textId="12226438" w:rsidR="00412079" w:rsidRDefault="003743B1" w:rsidP="004120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Display a professional d</w:t>
                      </w:r>
                      <w:r w:rsidR="00412079">
                        <w:rPr>
                          <w:color w:val="000000" w:themeColor="text1"/>
                          <w:szCs w:val="22"/>
                        </w:rPr>
                        <w:t>emeanor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2D4DCE8A" w14:textId="77777777" w:rsidR="00412079" w:rsidRDefault="00412079" w:rsidP="0041207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Know</w:t>
                      </w:r>
                      <w:r w:rsidRPr="001E74A8">
                        <w:rPr>
                          <w:color w:val="000000" w:themeColor="text1"/>
                          <w:szCs w:val="22"/>
                        </w:rPr>
                        <w:t xml:space="preserve"> what slides comes next and </w:t>
                      </w:r>
                      <w:r>
                        <w:rPr>
                          <w:color w:val="000000" w:themeColor="text1"/>
                          <w:szCs w:val="22"/>
                        </w:rPr>
                        <w:t>don’t</w:t>
                      </w:r>
                      <w:r w:rsidRPr="001E74A8">
                        <w:rPr>
                          <w:color w:val="000000" w:themeColor="text1"/>
                          <w:szCs w:val="22"/>
                        </w:rPr>
                        <w:t xml:space="preserve"> read directly from the slide.</w:t>
                      </w:r>
                    </w:p>
                    <w:p w14:paraId="1CF93C7B" w14:textId="4C6B7808" w:rsidR="00412079" w:rsidRDefault="00412079" w:rsidP="0041207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Be audible throughout room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  <w:r w:rsidR="00F53618">
                        <w:rPr>
                          <w:szCs w:val="22"/>
                        </w:rPr>
                        <w:t xml:space="preserve"> </w:t>
                      </w:r>
                    </w:p>
                    <w:p w14:paraId="4BBB25A3" w14:textId="51E8B3E1" w:rsidR="001E74A8" w:rsidRDefault="00412079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N</w:t>
                      </w:r>
                      <w:r w:rsidR="00F53618">
                        <w:rPr>
                          <w:szCs w:val="22"/>
                        </w:rPr>
                        <w:t>o wild gestures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58740FF6" w14:textId="6749AAEF" w:rsidR="00F53618" w:rsidRPr="00D64E73" w:rsidRDefault="00F53618" w:rsidP="00F536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Respect your audience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7795252F" w14:textId="102F77C2" w:rsidR="00F53618" w:rsidRPr="001E74A8" w:rsidRDefault="00F53618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Start and stop on time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</w:p>
                    <w:p w14:paraId="04391AE4" w14:textId="77777777" w:rsidR="00F53618" w:rsidRPr="001E74A8" w:rsidRDefault="00F53618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>Explain all charts</w:t>
                      </w:r>
                      <w:r>
                        <w:rPr>
                          <w:szCs w:val="22"/>
                        </w:rPr>
                        <w:t>, pausing to let audience absorb material.</w:t>
                      </w:r>
                    </w:p>
                    <w:p w14:paraId="1DC958EC" w14:textId="0811F44B" w:rsidR="00F53618" w:rsidRDefault="00F53618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Cs w:val="22"/>
                        </w:rPr>
                        <w:t>Adapt language to your audience’s background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50652322" w14:textId="33D5982B" w:rsidR="00F53618" w:rsidRDefault="00F53618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 w:rsidRPr="001E74A8">
                        <w:rPr>
                          <w:szCs w:val="22"/>
                        </w:rPr>
                        <w:t xml:space="preserve">Stop for </w:t>
                      </w:r>
                      <w:r>
                        <w:rPr>
                          <w:color w:val="000000" w:themeColor="text1"/>
                          <w:szCs w:val="22"/>
                        </w:rPr>
                        <w:t xml:space="preserve">clarifying questions but don’t digress to topics that you’ll </w:t>
                      </w:r>
                      <w:r w:rsidRPr="001E74A8">
                        <w:rPr>
                          <w:color w:val="000000" w:themeColor="text1"/>
                          <w:szCs w:val="22"/>
                        </w:rPr>
                        <w:t>ad</w:t>
                      </w:r>
                      <w:r>
                        <w:rPr>
                          <w:color w:val="000000" w:themeColor="text1"/>
                          <w:szCs w:val="22"/>
                        </w:rPr>
                        <w:t>dress later</w:t>
                      </w:r>
                      <w:r w:rsidR="00FE190C">
                        <w:rPr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40A015E0" w14:textId="243B88EF" w:rsidR="00F53618" w:rsidRPr="00F53618" w:rsidRDefault="00F53618" w:rsidP="00F5361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76" w:lineRule="auto"/>
                        <w:ind w:left="720"/>
                        <w:rPr>
                          <w:color w:val="000000" w:themeColor="text1"/>
                          <w:szCs w:val="22"/>
                        </w:rPr>
                      </w:pPr>
                      <w:r w:rsidRPr="00412079">
                        <w:rPr>
                          <w:szCs w:val="22"/>
                        </w:rPr>
                        <w:t>Leave the audience feeling something meaningful was accomplished</w:t>
                      </w:r>
                      <w:r w:rsidR="00FE190C">
                        <w:rPr>
                          <w:szCs w:val="22"/>
                        </w:rPr>
                        <w:t>.</w:t>
                      </w:r>
                      <w:r w:rsidRPr="00412079">
                        <w:rPr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6E0C904A" w14:textId="77777777" w:rsidR="006476EE" w:rsidRPr="001E74A8" w:rsidRDefault="005110C0" w:rsidP="009A139D">
      <w:r>
        <w:rPr>
          <w:noProof/>
          <w:color w:val="FF0000"/>
          <w:sz w:val="22"/>
          <w:szCs w:val="22"/>
        </w:rPr>
        <mc:AlternateContent>
          <mc:Choice Requires="wps">
            <w:drawing>
              <wp:inline distT="0" distB="0" distL="0" distR="0" wp14:anchorId="667E80D5" wp14:editId="0969A924">
                <wp:extent cx="6836986" cy="232229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986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FAA08" w14:textId="1B00EE1A" w:rsidR="005110C0" w:rsidRPr="00AB24CA" w:rsidRDefault="005110C0" w:rsidP="004408E2">
                            <w:pPr>
                              <w:pStyle w:val="Heading3"/>
                              <w:tabs>
                                <w:tab w:val="right" w:pos="10440"/>
                              </w:tabs>
                              <w:rPr>
                                <w:color w:val="0460A9" w:themeColor="accent1"/>
                              </w:rPr>
                            </w:pPr>
                            <w:r w:rsidRPr="00AB24CA">
                              <w:rPr>
                                <w:b/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Contacts: </w:t>
                            </w:r>
                            <w:r w:rsidRPr="00AB24C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Andy Stein, </w:t>
                            </w:r>
                            <w:r w:rsidR="00BE7A5B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Ivo </w:t>
                            </w:r>
                            <w:proofErr w:type="spellStart"/>
                            <w:r w:rsidR="00BE7A5B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Vran</w:t>
                            </w:r>
                            <w:r w:rsidR="00032B9B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e</w:t>
                            </w:r>
                            <w:r w:rsidR="00BE7A5B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sic</w:t>
                            </w:r>
                            <w:proofErr w:type="spellEnd"/>
                            <w:r w:rsidR="00BE7A5B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50936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Kostas</w:t>
                            </w:r>
                            <w:r w:rsidR="00C93B1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93B1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Bil</w:t>
                            </w:r>
                            <w:r w:rsidR="00FE190C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i</w:t>
                            </w:r>
                            <w:r w:rsidR="00C93B1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ouris</w:t>
                            </w:r>
                            <w:proofErr w:type="spellEnd"/>
                            <w:r w:rsidR="00B50936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,</w:t>
                            </w:r>
                            <w:r w:rsidR="00C93B1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4C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 xml:space="preserve">Alison </w:t>
                            </w:r>
                            <w:proofErr w:type="spellStart"/>
                            <w:r w:rsidRPr="00AB24C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>Margolskee</w:t>
                            </w:r>
                            <w:proofErr w:type="spellEnd"/>
                            <w:r w:rsidR="004408E2" w:rsidRPr="00AB24CA">
                              <w:rPr>
                                <w:color w:val="0460A9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4408E2" w:rsidRPr="00AB24CA">
                              <w:rPr>
                                <w:color w:val="0460A9" w:themeColor="accent1"/>
                                <w:sz w:val="15"/>
                                <w:szCs w:val="15"/>
                              </w:rPr>
                              <w:t>© Novartis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E80D5" id="Text Box 14" o:spid="_x0000_s1034" type="#_x0000_t202" style="width:538.35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" filled="f" stroked="f" strokeweight=".5pt">
                <v:textbox inset=",0,,0">
                  <w:txbxContent>
                    <w:p w14:paraId="225FAA08" w14:textId="1B00EE1A" w:rsidR="005110C0" w:rsidRPr="00AB24CA" w:rsidRDefault="005110C0" w:rsidP="004408E2">
                      <w:pPr>
                        <w:pStyle w:val="Heading3"/>
                        <w:tabs>
                          <w:tab w:val="right" w:pos="10440"/>
                        </w:tabs>
                        <w:rPr>
                          <w:color w:val="0460A9" w:themeColor="accent1"/>
                        </w:rPr>
                      </w:pPr>
                      <w:r w:rsidRPr="00AB24CA">
                        <w:rPr>
                          <w:b/>
                          <w:color w:val="0460A9" w:themeColor="accent1"/>
                          <w:sz w:val="20"/>
                          <w:szCs w:val="20"/>
                        </w:rPr>
                        <w:t xml:space="preserve">Contacts: </w:t>
                      </w:r>
                      <w:r w:rsidRPr="00AB24CA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Andy Stein, </w:t>
                      </w:r>
                      <w:r w:rsidR="00BE7A5B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Ivo </w:t>
                      </w:r>
                      <w:proofErr w:type="spellStart"/>
                      <w:r w:rsidR="00BE7A5B">
                        <w:rPr>
                          <w:color w:val="0460A9" w:themeColor="accent1"/>
                          <w:sz w:val="20"/>
                          <w:szCs w:val="20"/>
                        </w:rPr>
                        <w:t>Vran</w:t>
                      </w:r>
                      <w:r w:rsidR="00032B9B">
                        <w:rPr>
                          <w:color w:val="0460A9" w:themeColor="accent1"/>
                          <w:sz w:val="20"/>
                          <w:szCs w:val="20"/>
                        </w:rPr>
                        <w:t>e</w:t>
                      </w:r>
                      <w:r w:rsidR="00BE7A5B">
                        <w:rPr>
                          <w:color w:val="0460A9" w:themeColor="accent1"/>
                          <w:sz w:val="20"/>
                          <w:szCs w:val="20"/>
                        </w:rPr>
                        <w:t>sic</w:t>
                      </w:r>
                      <w:proofErr w:type="spellEnd"/>
                      <w:r w:rsidR="00BE7A5B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, </w:t>
                      </w:r>
                      <w:r w:rsidR="00B50936">
                        <w:rPr>
                          <w:color w:val="0460A9" w:themeColor="accent1"/>
                          <w:sz w:val="20"/>
                          <w:szCs w:val="20"/>
                        </w:rPr>
                        <w:t>Kostas</w:t>
                      </w:r>
                      <w:r w:rsidR="00C93B1A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93B1A">
                        <w:rPr>
                          <w:color w:val="0460A9" w:themeColor="accent1"/>
                          <w:sz w:val="20"/>
                          <w:szCs w:val="20"/>
                        </w:rPr>
                        <w:t>Bil</w:t>
                      </w:r>
                      <w:r w:rsidR="00FE190C">
                        <w:rPr>
                          <w:color w:val="0460A9" w:themeColor="accent1"/>
                          <w:sz w:val="20"/>
                          <w:szCs w:val="20"/>
                        </w:rPr>
                        <w:t>i</w:t>
                      </w:r>
                      <w:r w:rsidR="00C93B1A">
                        <w:rPr>
                          <w:color w:val="0460A9" w:themeColor="accent1"/>
                          <w:sz w:val="20"/>
                          <w:szCs w:val="20"/>
                        </w:rPr>
                        <w:t>ouris</w:t>
                      </w:r>
                      <w:proofErr w:type="spellEnd"/>
                      <w:r w:rsidR="00B50936">
                        <w:rPr>
                          <w:color w:val="0460A9" w:themeColor="accent1"/>
                          <w:sz w:val="20"/>
                          <w:szCs w:val="20"/>
                        </w:rPr>
                        <w:t>,</w:t>
                      </w:r>
                      <w:r w:rsidR="00C93B1A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 </w:t>
                      </w:r>
                      <w:r w:rsidRPr="00AB24CA">
                        <w:rPr>
                          <w:color w:val="0460A9" w:themeColor="accent1"/>
                          <w:sz w:val="20"/>
                          <w:szCs w:val="20"/>
                        </w:rPr>
                        <w:t xml:space="preserve">Alison </w:t>
                      </w:r>
                      <w:proofErr w:type="spellStart"/>
                      <w:r w:rsidRPr="00AB24CA">
                        <w:rPr>
                          <w:color w:val="0460A9" w:themeColor="accent1"/>
                          <w:sz w:val="20"/>
                          <w:szCs w:val="20"/>
                        </w:rPr>
                        <w:t>Margolskee</w:t>
                      </w:r>
                      <w:proofErr w:type="spellEnd"/>
                      <w:r w:rsidR="004408E2" w:rsidRPr="00AB24CA">
                        <w:rPr>
                          <w:color w:val="0460A9" w:themeColor="accent1"/>
                          <w:sz w:val="20"/>
                          <w:szCs w:val="20"/>
                        </w:rPr>
                        <w:tab/>
                      </w:r>
                      <w:r w:rsidR="004408E2" w:rsidRPr="00AB24CA">
                        <w:rPr>
                          <w:color w:val="0460A9" w:themeColor="accent1"/>
                          <w:sz w:val="15"/>
                          <w:szCs w:val="15"/>
                        </w:rPr>
                        <w:t>© Novartis 2018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476EE" w:rsidRPr="001E74A8" w:rsidSect="0039033E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B7E52" w14:textId="77777777" w:rsidR="00AA38DB" w:rsidRDefault="00AA38DB" w:rsidP="00852473">
      <w:pPr>
        <w:spacing w:line="240" w:lineRule="auto"/>
      </w:pPr>
      <w:r>
        <w:separator/>
      </w:r>
    </w:p>
  </w:endnote>
  <w:endnote w:type="continuationSeparator" w:id="0">
    <w:p w14:paraId="332BFFC9" w14:textId="77777777" w:rsidR="00AA38DB" w:rsidRDefault="00AA38DB" w:rsidP="00852473">
      <w:pPr>
        <w:spacing w:line="240" w:lineRule="auto"/>
      </w:pPr>
      <w:r>
        <w:continuationSeparator/>
      </w:r>
    </w:p>
  </w:endnote>
  <w:endnote w:type="continuationNotice" w:id="1">
    <w:p w14:paraId="418279F6" w14:textId="77777777" w:rsidR="00AA38DB" w:rsidRDefault="00AA38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307DE72" w14:paraId="4B3299E5" w14:textId="77777777" w:rsidTr="1307DE72">
      <w:tc>
        <w:tcPr>
          <w:tcW w:w="3489" w:type="dxa"/>
        </w:tcPr>
        <w:p w14:paraId="6D3BA680" w14:textId="7DF509D9" w:rsidR="1307DE72" w:rsidRDefault="1307DE72" w:rsidP="1307DE72">
          <w:pPr>
            <w:pStyle w:val="Header"/>
            <w:ind w:left="-115"/>
          </w:pPr>
        </w:p>
      </w:tc>
      <w:tc>
        <w:tcPr>
          <w:tcW w:w="3489" w:type="dxa"/>
        </w:tcPr>
        <w:p w14:paraId="620259DD" w14:textId="7DAFF9E5" w:rsidR="1307DE72" w:rsidRDefault="1307DE72" w:rsidP="1307DE72">
          <w:pPr>
            <w:pStyle w:val="Header"/>
            <w:jc w:val="center"/>
          </w:pPr>
        </w:p>
      </w:tc>
      <w:tc>
        <w:tcPr>
          <w:tcW w:w="3489" w:type="dxa"/>
        </w:tcPr>
        <w:p w14:paraId="319495DF" w14:textId="637EFEA2" w:rsidR="1307DE72" w:rsidRDefault="1307DE72" w:rsidP="1307DE72">
          <w:pPr>
            <w:pStyle w:val="Header"/>
            <w:ind w:right="-115"/>
            <w:jc w:val="right"/>
          </w:pPr>
        </w:p>
      </w:tc>
    </w:tr>
  </w:tbl>
  <w:p w14:paraId="2156F4DC" w14:textId="7A596F1C" w:rsidR="1307DE72" w:rsidRDefault="1307DE72" w:rsidP="1307D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5FB58" w14:textId="3A2690B0" w:rsidR="000D11FE" w:rsidRPr="000D11FE" w:rsidRDefault="000D11FE" w:rsidP="000D11FE">
    <w:pPr>
      <w:pStyle w:val="Footer"/>
      <w:rPr>
        <w:sz w:val="15"/>
        <w:szCs w:val="15"/>
      </w:rPr>
    </w:pPr>
    <w:r w:rsidRPr="000D11FE">
      <w:rPr>
        <w:sz w:val="15"/>
        <w:szCs w:val="15"/>
      </w:rPr>
      <w:fldChar w:fldCharType="begin"/>
    </w:r>
    <w:r w:rsidRPr="000D11FE">
      <w:rPr>
        <w:sz w:val="15"/>
        <w:szCs w:val="15"/>
      </w:rPr>
      <w:instrText xml:space="preserve"> DOCPROPERTY "Byline"  \* MERGEFORMAT </w:instrText>
    </w:r>
    <w:r w:rsidRPr="000D11FE">
      <w:rPr>
        <w:sz w:val="15"/>
        <w:szCs w:val="15"/>
      </w:rPr>
      <w:fldChar w:fldCharType="end"/>
    </w:r>
  </w:p>
  <w:p w14:paraId="049F31CB" w14:textId="77777777" w:rsidR="000D11FE" w:rsidRPr="000D11FE" w:rsidRDefault="000D11FE" w:rsidP="000D11FE">
    <w:pPr>
      <w:pStyle w:val="Footer"/>
      <w:rPr>
        <w:sz w:val="15"/>
        <w:szCs w:val="15"/>
      </w:rPr>
    </w:pPr>
  </w:p>
  <w:p w14:paraId="53128261" w14:textId="77777777" w:rsidR="000D11FE" w:rsidRPr="007A6FF9" w:rsidRDefault="000D11FE">
    <w:pPr>
      <w:pStyle w:val="Footer"/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788F3" w14:textId="77777777" w:rsidR="00AA38DB" w:rsidRDefault="00AA38DB" w:rsidP="00852473">
      <w:pPr>
        <w:spacing w:line="240" w:lineRule="auto"/>
      </w:pPr>
      <w:r>
        <w:separator/>
      </w:r>
    </w:p>
  </w:footnote>
  <w:footnote w:type="continuationSeparator" w:id="0">
    <w:p w14:paraId="3AD00393" w14:textId="77777777" w:rsidR="00AA38DB" w:rsidRDefault="00AA38DB" w:rsidP="00852473">
      <w:pPr>
        <w:spacing w:line="240" w:lineRule="auto"/>
      </w:pPr>
      <w:r>
        <w:continuationSeparator/>
      </w:r>
    </w:p>
  </w:footnote>
  <w:footnote w:type="continuationNotice" w:id="1">
    <w:p w14:paraId="20553856" w14:textId="77777777" w:rsidR="00AA38DB" w:rsidRDefault="00AA38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307DE72" w14:paraId="52C59C75" w14:textId="77777777" w:rsidTr="1307DE72">
      <w:tc>
        <w:tcPr>
          <w:tcW w:w="3489" w:type="dxa"/>
        </w:tcPr>
        <w:p w14:paraId="327A77BA" w14:textId="570FCFD0" w:rsidR="1307DE72" w:rsidRDefault="1307DE72" w:rsidP="1307DE72">
          <w:pPr>
            <w:pStyle w:val="Header"/>
            <w:ind w:left="-115"/>
          </w:pPr>
        </w:p>
      </w:tc>
      <w:tc>
        <w:tcPr>
          <w:tcW w:w="3489" w:type="dxa"/>
        </w:tcPr>
        <w:p w14:paraId="2258EA7F" w14:textId="50643F55" w:rsidR="1307DE72" w:rsidRDefault="1307DE72" w:rsidP="1307DE72">
          <w:pPr>
            <w:pStyle w:val="Header"/>
            <w:jc w:val="center"/>
          </w:pPr>
        </w:p>
      </w:tc>
      <w:tc>
        <w:tcPr>
          <w:tcW w:w="3489" w:type="dxa"/>
        </w:tcPr>
        <w:p w14:paraId="4A59E968" w14:textId="38DF4CC0" w:rsidR="1307DE72" w:rsidRDefault="1307DE72" w:rsidP="1307DE72">
          <w:pPr>
            <w:pStyle w:val="Header"/>
            <w:ind w:right="-115"/>
            <w:jc w:val="right"/>
          </w:pPr>
        </w:p>
      </w:tc>
    </w:tr>
  </w:tbl>
  <w:p w14:paraId="24AF99D2" w14:textId="478AFD6B" w:rsidR="1307DE72" w:rsidRDefault="1307DE72" w:rsidP="1307D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307DE72" w14:paraId="72C1E13C" w14:textId="77777777" w:rsidTr="1307DE72">
      <w:tc>
        <w:tcPr>
          <w:tcW w:w="3489" w:type="dxa"/>
        </w:tcPr>
        <w:p w14:paraId="2D2C1380" w14:textId="03587E71" w:rsidR="1307DE72" w:rsidRDefault="1307DE72" w:rsidP="1307DE72">
          <w:pPr>
            <w:pStyle w:val="Header"/>
            <w:ind w:left="-115"/>
          </w:pPr>
        </w:p>
      </w:tc>
      <w:tc>
        <w:tcPr>
          <w:tcW w:w="3489" w:type="dxa"/>
        </w:tcPr>
        <w:p w14:paraId="3049C298" w14:textId="50627841" w:rsidR="1307DE72" w:rsidRDefault="1307DE72" w:rsidP="1307DE72">
          <w:pPr>
            <w:pStyle w:val="Header"/>
            <w:jc w:val="center"/>
          </w:pPr>
        </w:p>
      </w:tc>
      <w:tc>
        <w:tcPr>
          <w:tcW w:w="3489" w:type="dxa"/>
        </w:tcPr>
        <w:p w14:paraId="5C17610E" w14:textId="27F1D93D" w:rsidR="1307DE72" w:rsidRDefault="1307DE72" w:rsidP="1307DE72">
          <w:pPr>
            <w:pStyle w:val="Header"/>
            <w:ind w:right="-115"/>
            <w:jc w:val="right"/>
          </w:pPr>
        </w:p>
      </w:tc>
    </w:tr>
  </w:tbl>
  <w:p w14:paraId="218EB156" w14:textId="42651991" w:rsidR="1307DE72" w:rsidRDefault="1307DE72" w:rsidP="1307D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44AA"/>
    <w:multiLevelType w:val="multilevel"/>
    <w:tmpl w:val="3872B566"/>
    <w:lvl w:ilvl="0">
      <w:start w:val="1"/>
      <w:numFmt w:val="decimal"/>
      <w:pStyle w:val="Numbers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Arial" w:hAnsi="Arial" w:hint="default"/>
      </w:rPr>
    </w:lvl>
    <w:lvl w:ilvl="3">
      <w:start w:val="1"/>
      <w:numFmt w:val="decimal"/>
      <w:lvlText w:val="%4)"/>
      <w:lvlJc w:val="left"/>
      <w:pPr>
        <w:ind w:left="1152" w:hanging="288"/>
      </w:pPr>
      <w:rPr>
        <w:rFonts w:ascii="Arial" w:hAnsi="Arial" w:hint="default"/>
      </w:rPr>
    </w:lvl>
    <w:lvl w:ilvl="4">
      <w:start w:val="1"/>
      <w:numFmt w:val="lowerLetter"/>
      <w:lvlText w:val="%5)"/>
      <w:lvlJc w:val="left"/>
      <w:pPr>
        <w:ind w:left="1440" w:hanging="288"/>
      </w:pPr>
      <w:rPr>
        <w:rFonts w:ascii="Arial" w:hAnsi="Arial" w:hint="default"/>
      </w:rPr>
    </w:lvl>
    <w:lvl w:ilvl="5">
      <w:start w:val="1"/>
      <w:numFmt w:val="lowerRoman"/>
      <w:lvlText w:val="%6)"/>
      <w:lvlJc w:val="left"/>
      <w:pPr>
        <w:ind w:left="1728" w:hanging="288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ind w:left="2016" w:hanging="288"/>
      </w:pPr>
      <w:rPr>
        <w:rFonts w:ascii="Arial" w:hAnsi="Arial" w:hint="default"/>
      </w:rPr>
    </w:lvl>
    <w:lvl w:ilvl="7">
      <w:start w:val="1"/>
      <w:numFmt w:val="lowerLetter"/>
      <w:lvlText w:val="(%8)"/>
      <w:lvlJc w:val="left"/>
      <w:pPr>
        <w:ind w:left="2304" w:hanging="288"/>
      </w:pPr>
      <w:rPr>
        <w:rFonts w:ascii="Arial" w:hAnsi="Arial" w:hint="default"/>
      </w:rPr>
    </w:lvl>
    <w:lvl w:ilvl="8">
      <w:start w:val="1"/>
      <w:numFmt w:val="lowerRoman"/>
      <w:lvlText w:val="(%9)"/>
      <w:lvlJc w:val="left"/>
      <w:pPr>
        <w:ind w:left="2592" w:hanging="288"/>
      </w:pPr>
      <w:rPr>
        <w:rFonts w:ascii="Arial" w:hAnsi="Arial" w:hint="default"/>
      </w:rPr>
    </w:lvl>
  </w:abstractNum>
  <w:abstractNum w:abstractNumId="1" w15:restartNumberingAfterBreak="0">
    <w:nsid w:val="48232F13"/>
    <w:multiLevelType w:val="hybridMultilevel"/>
    <w:tmpl w:val="1DE2E5F6"/>
    <w:lvl w:ilvl="0" w:tplc="4EAA505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1E23"/>
    <w:multiLevelType w:val="multilevel"/>
    <w:tmpl w:val="DE36754C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4A8"/>
    <w:rsid w:val="0001131A"/>
    <w:rsid w:val="00017C0F"/>
    <w:rsid w:val="00022529"/>
    <w:rsid w:val="00026DA5"/>
    <w:rsid w:val="0003143F"/>
    <w:rsid w:val="00032B9B"/>
    <w:rsid w:val="0005269C"/>
    <w:rsid w:val="000537F4"/>
    <w:rsid w:val="00062925"/>
    <w:rsid w:val="00062FE4"/>
    <w:rsid w:val="000930FF"/>
    <w:rsid w:val="000B1B4D"/>
    <w:rsid w:val="000B3990"/>
    <w:rsid w:val="000B4513"/>
    <w:rsid w:val="000D11FE"/>
    <w:rsid w:val="000E020B"/>
    <w:rsid w:val="0010218A"/>
    <w:rsid w:val="00106135"/>
    <w:rsid w:val="00115CC4"/>
    <w:rsid w:val="001217C6"/>
    <w:rsid w:val="00130867"/>
    <w:rsid w:val="00145329"/>
    <w:rsid w:val="00146FDA"/>
    <w:rsid w:val="00154711"/>
    <w:rsid w:val="0018382B"/>
    <w:rsid w:val="00185C5C"/>
    <w:rsid w:val="0018730C"/>
    <w:rsid w:val="00197507"/>
    <w:rsid w:val="001A054E"/>
    <w:rsid w:val="001B3648"/>
    <w:rsid w:val="001C40B0"/>
    <w:rsid w:val="001D519E"/>
    <w:rsid w:val="001D7007"/>
    <w:rsid w:val="001E74A8"/>
    <w:rsid w:val="00224073"/>
    <w:rsid w:val="00226D07"/>
    <w:rsid w:val="0026671E"/>
    <w:rsid w:val="002709BA"/>
    <w:rsid w:val="00273451"/>
    <w:rsid w:val="002808E4"/>
    <w:rsid w:val="00283351"/>
    <w:rsid w:val="002870E7"/>
    <w:rsid w:val="002A1B1D"/>
    <w:rsid w:val="002D4BB1"/>
    <w:rsid w:val="002E059D"/>
    <w:rsid w:val="002E3A37"/>
    <w:rsid w:val="002F011E"/>
    <w:rsid w:val="003249D6"/>
    <w:rsid w:val="0033196F"/>
    <w:rsid w:val="00364CA3"/>
    <w:rsid w:val="003743B1"/>
    <w:rsid w:val="0039033E"/>
    <w:rsid w:val="00395955"/>
    <w:rsid w:val="003B38FC"/>
    <w:rsid w:val="003D5054"/>
    <w:rsid w:val="004002D2"/>
    <w:rsid w:val="0040149D"/>
    <w:rsid w:val="004106E2"/>
    <w:rsid w:val="00412079"/>
    <w:rsid w:val="004408E2"/>
    <w:rsid w:val="00452A16"/>
    <w:rsid w:val="00453B1C"/>
    <w:rsid w:val="00454BE4"/>
    <w:rsid w:val="004573C5"/>
    <w:rsid w:val="00457520"/>
    <w:rsid w:val="0046094C"/>
    <w:rsid w:val="00485385"/>
    <w:rsid w:val="0049570C"/>
    <w:rsid w:val="00497190"/>
    <w:rsid w:val="004B1A0A"/>
    <w:rsid w:val="004F276F"/>
    <w:rsid w:val="005110C0"/>
    <w:rsid w:val="0052796F"/>
    <w:rsid w:val="00527B98"/>
    <w:rsid w:val="0054702A"/>
    <w:rsid w:val="00557558"/>
    <w:rsid w:val="0056004E"/>
    <w:rsid w:val="005729C7"/>
    <w:rsid w:val="00574827"/>
    <w:rsid w:val="00581FDD"/>
    <w:rsid w:val="00585E58"/>
    <w:rsid w:val="00595360"/>
    <w:rsid w:val="005B53A9"/>
    <w:rsid w:val="005B551B"/>
    <w:rsid w:val="005C324D"/>
    <w:rsid w:val="005E1397"/>
    <w:rsid w:val="005E3A95"/>
    <w:rsid w:val="005E6802"/>
    <w:rsid w:val="005F66C9"/>
    <w:rsid w:val="00601C77"/>
    <w:rsid w:val="0062466E"/>
    <w:rsid w:val="00642A07"/>
    <w:rsid w:val="006476EE"/>
    <w:rsid w:val="00695EDF"/>
    <w:rsid w:val="006A0D5B"/>
    <w:rsid w:val="006B4938"/>
    <w:rsid w:val="006C1975"/>
    <w:rsid w:val="006E4BDC"/>
    <w:rsid w:val="006E4DA2"/>
    <w:rsid w:val="00711927"/>
    <w:rsid w:val="0071619A"/>
    <w:rsid w:val="0072267A"/>
    <w:rsid w:val="007235A9"/>
    <w:rsid w:val="00735DFC"/>
    <w:rsid w:val="00755868"/>
    <w:rsid w:val="007869C8"/>
    <w:rsid w:val="007A6FF9"/>
    <w:rsid w:val="007B6D9A"/>
    <w:rsid w:val="007C0119"/>
    <w:rsid w:val="007D281C"/>
    <w:rsid w:val="007E6548"/>
    <w:rsid w:val="007E7B1E"/>
    <w:rsid w:val="007E7BB7"/>
    <w:rsid w:val="007F639A"/>
    <w:rsid w:val="007F6D0A"/>
    <w:rsid w:val="0080624A"/>
    <w:rsid w:val="00837356"/>
    <w:rsid w:val="00852473"/>
    <w:rsid w:val="00856125"/>
    <w:rsid w:val="00857220"/>
    <w:rsid w:val="008831FE"/>
    <w:rsid w:val="008835FF"/>
    <w:rsid w:val="00892707"/>
    <w:rsid w:val="008A0B1D"/>
    <w:rsid w:val="008A4623"/>
    <w:rsid w:val="008E1596"/>
    <w:rsid w:val="008E1DE5"/>
    <w:rsid w:val="00900703"/>
    <w:rsid w:val="0091479A"/>
    <w:rsid w:val="009177F8"/>
    <w:rsid w:val="00922477"/>
    <w:rsid w:val="00922B23"/>
    <w:rsid w:val="00922ED2"/>
    <w:rsid w:val="009447D4"/>
    <w:rsid w:val="009770B4"/>
    <w:rsid w:val="00986B7C"/>
    <w:rsid w:val="00993650"/>
    <w:rsid w:val="009A139D"/>
    <w:rsid w:val="009A5DFC"/>
    <w:rsid w:val="009B6F63"/>
    <w:rsid w:val="009C00DF"/>
    <w:rsid w:val="009C7EB8"/>
    <w:rsid w:val="009E304E"/>
    <w:rsid w:val="00A04B2F"/>
    <w:rsid w:val="00A14E42"/>
    <w:rsid w:val="00A32E97"/>
    <w:rsid w:val="00A719D9"/>
    <w:rsid w:val="00A92DAF"/>
    <w:rsid w:val="00AA38DB"/>
    <w:rsid w:val="00AB24CA"/>
    <w:rsid w:val="00AB66E4"/>
    <w:rsid w:val="00AD3062"/>
    <w:rsid w:val="00B03226"/>
    <w:rsid w:val="00B05FA0"/>
    <w:rsid w:val="00B130AD"/>
    <w:rsid w:val="00B133B8"/>
    <w:rsid w:val="00B2620D"/>
    <w:rsid w:val="00B309EE"/>
    <w:rsid w:val="00B47232"/>
    <w:rsid w:val="00B50936"/>
    <w:rsid w:val="00B6159C"/>
    <w:rsid w:val="00B73F1A"/>
    <w:rsid w:val="00B756C6"/>
    <w:rsid w:val="00B76F94"/>
    <w:rsid w:val="00BC1FFD"/>
    <w:rsid w:val="00BE150E"/>
    <w:rsid w:val="00BE4550"/>
    <w:rsid w:val="00BE5BCD"/>
    <w:rsid w:val="00BE7A5B"/>
    <w:rsid w:val="00C006A8"/>
    <w:rsid w:val="00C3726E"/>
    <w:rsid w:val="00C47657"/>
    <w:rsid w:val="00C53E0B"/>
    <w:rsid w:val="00C60FB7"/>
    <w:rsid w:val="00C80E3D"/>
    <w:rsid w:val="00C93B1A"/>
    <w:rsid w:val="00CC290C"/>
    <w:rsid w:val="00CC33F5"/>
    <w:rsid w:val="00CD0D0F"/>
    <w:rsid w:val="00CD3B9F"/>
    <w:rsid w:val="00CD48A3"/>
    <w:rsid w:val="00CE2CD8"/>
    <w:rsid w:val="00CE581D"/>
    <w:rsid w:val="00CE76F8"/>
    <w:rsid w:val="00CF6535"/>
    <w:rsid w:val="00D140CA"/>
    <w:rsid w:val="00D14EBD"/>
    <w:rsid w:val="00D30C6B"/>
    <w:rsid w:val="00D45B0E"/>
    <w:rsid w:val="00D55333"/>
    <w:rsid w:val="00D567B8"/>
    <w:rsid w:val="00D57169"/>
    <w:rsid w:val="00D64E73"/>
    <w:rsid w:val="00D75178"/>
    <w:rsid w:val="00D75237"/>
    <w:rsid w:val="00D95734"/>
    <w:rsid w:val="00D97B7B"/>
    <w:rsid w:val="00DA6530"/>
    <w:rsid w:val="00DB303E"/>
    <w:rsid w:val="00DB58B8"/>
    <w:rsid w:val="00DC1A85"/>
    <w:rsid w:val="00DE2B48"/>
    <w:rsid w:val="00DE30AD"/>
    <w:rsid w:val="00DE4FA2"/>
    <w:rsid w:val="00DF5F61"/>
    <w:rsid w:val="00DF7019"/>
    <w:rsid w:val="00E055ED"/>
    <w:rsid w:val="00E070A0"/>
    <w:rsid w:val="00E13B5A"/>
    <w:rsid w:val="00E15930"/>
    <w:rsid w:val="00E23DB8"/>
    <w:rsid w:val="00E4300B"/>
    <w:rsid w:val="00E50B12"/>
    <w:rsid w:val="00E576FC"/>
    <w:rsid w:val="00E91591"/>
    <w:rsid w:val="00E93AD1"/>
    <w:rsid w:val="00E96CF0"/>
    <w:rsid w:val="00EB79B3"/>
    <w:rsid w:val="00ED1B8C"/>
    <w:rsid w:val="00F07207"/>
    <w:rsid w:val="00F42DA7"/>
    <w:rsid w:val="00F5276F"/>
    <w:rsid w:val="00F53618"/>
    <w:rsid w:val="00F62625"/>
    <w:rsid w:val="00F63F87"/>
    <w:rsid w:val="00F67804"/>
    <w:rsid w:val="00F7568C"/>
    <w:rsid w:val="00F94026"/>
    <w:rsid w:val="00FA635D"/>
    <w:rsid w:val="00FA638E"/>
    <w:rsid w:val="00FB0FA8"/>
    <w:rsid w:val="00FB2DB4"/>
    <w:rsid w:val="00FC2A00"/>
    <w:rsid w:val="00FC3E9B"/>
    <w:rsid w:val="00FD0410"/>
    <w:rsid w:val="00FD68C4"/>
    <w:rsid w:val="00FE190C"/>
    <w:rsid w:val="125B26CC"/>
    <w:rsid w:val="1307DE72"/>
    <w:rsid w:val="3B9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2FD4E67"/>
  <w15:docId w15:val="{B88E2CC5-78BC-42D5-B271-79419960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507"/>
    <w:pPr>
      <w:spacing w:after="0" w:line="240" w:lineRule="atLeast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4A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3062"/>
  </w:style>
  <w:style w:type="character" w:customStyle="1" w:styleId="HeaderChar">
    <w:name w:val="Header Char"/>
    <w:basedOn w:val="DefaultParagraphFont"/>
    <w:link w:val="Header"/>
    <w:uiPriority w:val="99"/>
    <w:rsid w:val="00AD3062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AD3062"/>
  </w:style>
  <w:style w:type="character" w:customStyle="1" w:styleId="FooterChar">
    <w:name w:val="Footer Char"/>
    <w:basedOn w:val="DefaultParagraphFont"/>
    <w:link w:val="Footer"/>
    <w:uiPriority w:val="99"/>
    <w:rsid w:val="00AD306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519E"/>
    <w:rPr>
      <w:color w:val="03477E" w:themeColor="accent1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C0F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2870E7"/>
    <w:pPr>
      <w:ind w:left="720"/>
      <w:contextualSpacing/>
    </w:pPr>
  </w:style>
  <w:style w:type="table" w:styleId="TableGrid">
    <w:name w:val="Table Grid"/>
    <w:basedOn w:val="TableNormal"/>
    <w:uiPriority w:val="59"/>
    <w:rsid w:val="00711927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</w:style>
  <w:style w:type="paragraph" w:customStyle="1" w:styleId="Bullets">
    <w:name w:val="Bullets"/>
    <w:basedOn w:val="ListParagraph"/>
    <w:uiPriority w:val="9"/>
    <w:qFormat/>
    <w:rsid w:val="00FD68C4"/>
    <w:pPr>
      <w:numPr>
        <w:numId w:val="1"/>
      </w:numPr>
      <w:contextualSpacing w:val="0"/>
    </w:pPr>
  </w:style>
  <w:style w:type="paragraph" w:customStyle="1" w:styleId="AddressInformation">
    <w:name w:val="Address Information"/>
    <w:basedOn w:val="Normal"/>
    <w:uiPriority w:val="9"/>
    <w:rsid w:val="00AD3062"/>
    <w:pPr>
      <w:spacing w:line="200" w:lineRule="atLeast"/>
    </w:pPr>
    <w:rPr>
      <w:sz w:val="16"/>
      <w:szCs w:val="16"/>
    </w:rPr>
  </w:style>
  <w:style w:type="paragraph" w:customStyle="1" w:styleId="Numbers">
    <w:name w:val="Numbers"/>
    <w:basedOn w:val="ListParagraph"/>
    <w:uiPriority w:val="9"/>
    <w:qFormat/>
    <w:rsid w:val="000930FF"/>
    <w:pPr>
      <w:numPr>
        <w:numId w:val="2"/>
      </w:numPr>
    </w:pPr>
  </w:style>
  <w:style w:type="paragraph" w:customStyle="1" w:styleId="BusinessUnit">
    <w:name w:val="Business Unit"/>
    <w:basedOn w:val="AddressInformation"/>
    <w:uiPriority w:val="9"/>
    <w:rsid w:val="003249D6"/>
    <w:rPr>
      <w:b/>
      <w:bCs/>
      <w:color w:val="0460A9"/>
    </w:rPr>
  </w:style>
  <w:style w:type="character" w:customStyle="1" w:styleId="Heading3Char">
    <w:name w:val="Heading 3 Char"/>
    <w:basedOn w:val="DefaultParagraphFont"/>
    <w:link w:val="Heading3"/>
    <w:uiPriority w:val="9"/>
    <w:rsid w:val="001E74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79B3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EDF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B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B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B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re.novartis.net/:p:/r/sites/cdssp/Biostats_PMX/PMX/_layouts/15/Doc.aspx?sourcedoc=%7B69847795-0EE4-4CF3-89F3-24568208B2D6%7D&amp;file=15_minutes_meeting_12_Jan_2018_Kostas_Biliouris.pptx&amp;action=edit&amp;mobileredirect=tru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share.novartis.net/:p:/r/sites/cdssp/Biostats_PMX/PMX/_layouts/15/Doc.aspx?sourcedoc=%7BF09410EE-C79B-4854-8AB4-349A1B185443%7D&amp;file=2016_09%20SoftSkills%20Bootcamp_final.pptx&amp;action=edit&amp;mobileredirect=tru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go/graphcheatshee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are.novartis.net/:p:/r/sites/cdssp/Biostats_PMX/PMX/_layouts/15/Doc.aspx?sourcedoc=%7BF09410EE-C79B-4854-8AB4-349A1B185443%7D&amp;file=2016_09%20SoftSkills%20Bootcamp_final.pptx&amp;action=edit&amp;mobileredirect=true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are.novartis.net/:p:/r/sites/cdssp/Biostats_PMX/PMX/_layouts/15/Doc.aspx?sourcedoc=%7B69847795-0EE4-4CF3-89F3-24568208B2D6%7D&amp;file=15_minutes_meeting_12_Jan_2018_Kostas_Biliouris.pptx&amp;action=edit&amp;mobileredirect=true" TargetMode="External"/><Relationship Id="rId10" Type="http://schemas.openxmlformats.org/officeDocument/2006/relationships/hyperlink" Target="http://go/presentationchecklist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go/graphcheatshee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WORDTEMP.400.EN\__Letter.dotm" TargetMode="External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E09F227E10943AE88F7F16A3B9D7A" ma:contentTypeVersion="7" ma:contentTypeDescription="Create a new document." ma:contentTypeScope="" ma:versionID="a2165dfe4bf6b2ff1f7b042796d57f0a">
  <xsd:schema xmlns:xsd="http://www.w3.org/2001/XMLSchema" xmlns:xs="http://www.w3.org/2001/XMLSchema" xmlns:p="http://schemas.microsoft.com/office/2006/metadata/properties" xmlns:ns2="ae28b6c9-bd8f-445f-a42b-548333321ad9" targetNamespace="http://schemas.microsoft.com/office/2006/metadata/properties" ma:root="true" ma:fieldsID="a72a454df48b60190f38f381d98047cc" ns2:_="">
    <xsd:import namespace="ae28b6c9-bd8f-445f-a42b-548333321ad9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uthor0" minOccurs="0"/>
                <xsd:element ref="ns2:Description0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8b6c9-bd8f-445f-a42b-548333321ad9" elementFormDefault="qualified">
    <xsd:import namespace="http://schemas.microsoft.com/office/2006/documentManagement/types"/>
    <xsd:import namespace="http://schemas.microsoft.com/office/infopath/2007/PartnerControls"/>
    <xsd:element name="Date" ma:index="8" nillable="true" ma:displayName="Date" ma:default="[today]" ma:format="DateOnly" ma:internalName="Date">
      <xsd:simpleType>
        <xsd:restriction base="dms:DateTime"/>
      </xsd:simpleType>
    </xsd:element>
    <xsd:element name="Author0" ma:index="9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0 xmlns="ae28b6c9-bd8f-445f-a42b-548333321ad9">
      <UserInfo>
        <DisplayName/>
        <AccountId xsi:nil="true"/>
        <AccountType/>
      </UserInfo>
    </Author0>
    <Description0 xmlns="ae28b6c9-bd8f-445f-a42b-548333321ad9" xsi:nil="true"/>
    <Date xmlns="ae28b6c9-bd8f-445f-a42b-548333321ad9">2018-06-19T13:36:54+00:00</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C8FC6B-6B66-4AB5-AD14-395C30FF9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8b6c9-bd8f-445f-a42b-548333321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D1583-F297-4B24-95E0-FD9AB34A180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e28b6c9-bd8f-445f-a42b-548333321ad9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42D3992-E588-4908-BC12-7E3A9F48B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__Letter.dotm</Template>
  <TotalTime>3</TotalTime>
  <Pages>1</Pages>
  <Words>21</Words>
  <Characters>121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Novartis</Company>
  <LinksUpToDate>false</LinksUpToDate>
  <CharactersWithSpaces>141</CharactersWithSpaces>
  <SharedDoc>false</SharedDoc>
  <HyperlinkBase/>
  <HLinks>
    <vt:vector size="24" baseType="variant">
      <vt:variant>
        <vt:i4>8257661</vt:i4>
      </vt:variant>
      <vt:variant>
        <vt:i4>0</vt:i4>
      </vt:variant>
      <vt:variant>
        <vt:i4>0</vt:i4>
      </vt:variant>
      <vt:variant>
        <vt:i4>5</vt:i4>
      </vt:variant>
      <vt:variant>
        <vt:lpwstr>http://go/presentationchecklist</vt:lpwstr>
      </vt:variant>
      <vt:variant>
        <vt:lpwstr/>
      </vt:variant>
      <vt:variant>
        <vt:i4>1966103</vt:i4>
      </vt:variant>
      <vt:variant>
        <vt:i4>6</vt:i4>
      </vt:variant>
      <vt:variant>
        <vt:i4>0</vt:i4>
      </vt:variant>
      <vt:variant>
        <vt:i4>5</vt:i4>
      </vt:variant>
      <vt:variant>
        <vt:lpwstr>http://go/graphcheatsheet</vt:lpwstr>
      </vt:variant>
      <vt:variant>
        <vt:lpwstr/>
      </vt:variant>
      <vt:variant>
        <vt:i4>3932225</vt:i4>
      </vt:variant>
      <vt:variant>
        <vt:i4>3</vt:i4>
      </vt:variant>
      <vt:variant>
        <vt:i4>0</vt:i4>
      </vt:variant>
      <vt:variant>
        <vt:i4>5</vt:i4>
      </vt:variant>
      <vt:variant>
        <vt:lpwstr>https://share.novartis.net/:p:/r/sites/cdssp/Biostats_PMX/PMX/_layouts/15/Doc.aspx?sourcedoc=%7B69847795-0EE4-4CF3-89F3-24568208B2D6%7D&amp;file=15_minutes_meeting_12_Jan_2018_Kostas_Biliouris.pptx&amp;action=edit&amp;mobileredirect=true</vt:lpwstr>
      </vt:variant>
      <vt:variant>
        <vt:lpwstr/>
      </vt:variant>
      <vt:variant>
        <vt:i4>7602239</vt:i4>
      </vt:variant>
      <vt:variant>
        <vt:i4>0</vt:i4>
      </vt:variant>
      <vt:variant>
        <vt:i4>0</vt:i4>
      </vt:variant>
      <vt:variant>
        <vt:i4>5</vt:i4>
      </vt:variant>
      <vt:variant>
        <vt:lpwstr>https://share.novartis.net/:p:/r/sites/cdssp/Biostats_PMX/PMX/_layouts/15/Doc.aspx?sourcedoc=%7BF09410EE-C79B-4854-8AB4-349A1B185443%7D&amp;file=2016_09%20SoftSkills%20Bootcamp_final.pptx&amp;action=edit&amp;mobileredirect=true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Margolskee, Alison</dc:creator>
  <cp:keywords/>
  <cp:lastModifiedBy>Stein, Andrew</cp:lastModifiedBy>
  <cp:revision>211</cp:revision>
  <cp:lastPrinted>2018-06-19T13:25:00Z</cp:lastPrinted>
  <dcterms:created xsi:type="dcterms:W3CDTF">2018-06-18T21:46:00Z</dcterms:created>
  <dcterms:modified xsi:type="dcterms:W3CDTF">2019-10-03T00:49:00Z</dcterms:modified>
  <cp:category>Letter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nder01">
    <vt:lpwstr>Alison Margolskee</vt:lpwstr>
  </property>
  <property fmtid="{D5CDD505-2E9C-101B-9397-08002B2CF9AE}" pid="3" name="Sender02">
    <vt:lpwstr>Principal Pharmacometrician</vt:lpwstr>
  </property>
  <property fmtid="{D5CDD505-2E9C-101B-9397-08002B2CF9AE}" pid="4" name="Sender03">
    <vt:lpwstr/>
  </property>
  <property fmtid="{D5CDD505-2E9C-101B-9397-08002B2CF9AE}" pid="5" name="Sender04">
    <vt:lpwstr/>
  </property>
  <property fmtid="{D5CDD505-2E9C-101B-9397-08002B2CF9AE}" pid="6" name="Company01">
    <vt:lpwstr/>
  </property>
  <property fmtid="{D5CDD505-2E9C-101B-9397-08002B2CF9AE}" pid="7" name="Company02">
    <vt:lpwstr/>
  </property>
  <property fmtid="{D5CDD505-2E9C-101B-9397-08002B2CF9AE}" pid="8" name="Company03">
    <vt:lpwstr>Telephone +1 617 871 8201</vt:lpwstr>
  </property>
  <property fmtid="{D5CDD505-2E9C-101B-9397-08002B2CF9AE}" pid="9" name="Company04">
    <vt:lpwstr/>
  </property>
  <property fmtid="{D5CDD505-2E9C-101B-9397-08002B2CF9AE}" pid="10" name="Company05">
    <vt:lpwstr/>
  </property>
  <property fmtid="{D5CDD505-2E9C-101B-9397-08002B2CF9AE}" pid="11" name="Company06">
    <vt:lpwstr/>
  </property>
  <property fmtid="{D5CDD505-2E9C-101B-9397-08002B2CF9AE}" pid="12" name="Company07">
    <vt:lpwstr/>
  </property>
  <property fmtid="{D5CDD505-2E9C-101B-9397-08002B2CF9AE}" pid="13" name="Company08">
    <vt:lpwstr/>
  </property>
  <property fmtid="{D5CDD505-2E9C-101B-9397-08002B2CF9AE}" pid="14" name="Company09">
    <vt:lpwstr/>
  </property>
  <property fmtid="{D5CDD505-2E9C-101B-9397-08002B2CF9AE}" pid="15" name="Company10">
    <vt:lpwstr/>
  </property>
  <property fmtid="{D5CDD505-2E9C-101B-9397-08002B2CF9AE}" pid="16" name="LetterDate">
    <vt:lpwstr/>
  </property>
  <property fmtid="{D5CDD505-2E9C-101B-9397-08002B2CF9AE}" pid="17" name="Subject">
    <vt:lpwstr/>
  </property>
  <property fmtid="{D5CDD505-2E9C-101B-9397-08002B2CF9AE}" pid="18" name="Signature01">
    <vt:lpwstr/>
  </property>
  <property fmtid="{D5CDD505-2E9C-101B-9397-08002B2CF9AE}" pid="19" name="Signature02">
    <vt:lpwstr/>
  </property>
  <property fmtid="{D5CDD505-2E9C-101B-9397-08002B2CF9AE}" pid="20" name="Byline">
    <vt:lpwstr/>
  </property>
  <property fmtid="{D5CDD505-2E9C-101B-9397-08002B2CF9AE}" pid="21" name="Recipient01">
    <vt:lpwstr/>
  </property>
  <property fmtid="{D5CDD505-2E9C-101B-9397-08002B2CF9AE}" pid="22" name="Recipient02">
    <vt:lpwstr/>
  </property>
  <property fmtid="{D5CDD505-2E9C-101B-9397-08002B2CF9AE}" pid="23" name="Recipient03">
    <vt:lpwstr/>
  </property>
  <property fmtid="{D5CDD505-2E9C-101B-9397-08002B2CF9AE}" pid="24" name="Recipient04">
    <vt:lpwstr/>
  </property>
  <property fmtid="{D5CDD505-2E9C-101B-9397-08002B2CF9AE}" pid="25" name="Recipient05">
    <vt:lpwstr/>
  </property>
  <property fmtid="{D5CDD505-2E9C-101B-9397-08002B2CF9AE}" pid="26" name="Recipient06">
    <vt:lpwstr/>
  </property>
  <property fmtid="{D5CDD505-2E9C-101B-9397-08002B2CF9AE}" pid="27" name="Recipient07">
    <vt:lpwstr/>
  </property>
  <property fmtid="{D5CDD505-2E9C-101B-9397-08002B2CF9AE}" pid="28" name="KeywordPhone">
    <vt:lpwstr>Tel</vt:lpwstr>
  </property>
  <property fmtid="{D5CDD505-2E9C-101B-9397-08002B2CF9AE}" pid="29" name="KeywordFax">
    <vt:lpwstr>Fax</vt:lpwstr>
  </property>
  <property fmtid="{D5CDD505-2E9C-101B-9397-08002B2CF9AE}" pid="30" name="KeywordMail">
    <vt:lpwstr>E-Mail</vt:lpwstr>
  </property>
  <property fmtid="{D5CDD505-2E9C-101B-9397-08002B2CF9AE}" pid="31" name="KeywordPhone01">
    <vt:lpwstr/>
  </property>
  <property fmtid="{D5CDD505-2E9C-101B-9397-08002B2CF9AE}" pid="32" name="KeywordPhone02">
    <vt:lpwstr/>
  </property>
  <property fmtid="{D5CDD505-2E9C-101B-9397-08002B2CF9AE}" pid="33" name="KeywordPhone03">
    <vt:lpwstr/>
  </property>
  <property fmtid="{D5CDD505-2E9C-101B-9397-08002B2CF9AE}" pid="34" name="KeywordPhone04">
    <vt:lpwstr/>
  </property>
  <property fmtid="{D5CDD505-2E9C-101B-9397-08002B2CF9AE}" pid="35" name="KeywordPhone05">
    <vt:lpwstr/>
  </property>
  <property fmtid="{D5CDD505-2E9C-101B-9397-08002B2CF9AE}" pid="36" name="KeywordPhone06">
    <vt:lpwstr/>
  </property>
  <property fmtid="{D5CDD505-2E9C-101B-9397-08002B2CF9AE}" pid="37" name="KeywordPhone07">
    <vt:lpwstr/>
  </property>
  <property fmtid="{D5CDD505-2E9C-101B-9397-08002B2CF9AE}" pid="38" name="KeywordPhone08">
    <vt:lpwstr/>
  </property>
  <property fmtid="{D5CDD505-2E9C-101B-9397-08002B2CF9AE}" pid="39" name="KeywordPhone09">
    <vt:lpwstr/>
  </property>
  <property fmtid="{D5CDD505-2E9C-101B-9397-08002B2CF9AE}" pid="40" name="KeywordPhone10">
    <vt:lpwstr/>
  </property>
  <property fmtid="{D5CDD505-2E9C-101B-9397-08002B2CF9AE}" pid="41" name="KeywordFax01">
    <vt:lpwstr/>
  </property>
  <property fmtid="{D5CDD505-2E9C-101B-9397-08002B2CF9AE}" pid="42" name="KeywordFax02">
    <vt:lpwstr/>
  </property>
  <property fmtid="{D5CDD505-2E9C-101B-9397-08002B2CF9AE}" pid="43" name="KeywordFax03">
    <vt:lpwstr/>
  </property>
  <property fmtid="{D5CDD505-2E9C-101B-9397-08002B2CF9AE}" pid="44" name="KeywordFax04">
    <vt:lpwstr/>
  </property>
  <property fmtid="{D5CDD505-2E9C-101B-9397-08002B2CF9AE}" pid="45" name="KeywordFax05">
    <vt:lpwstr/>
  </property>
  <property fmtid="{D5CDD505-2E9C-101B-9397-08002B2CF9AE}" pid="46" name="KeywordFax06">
    <vt:lpwstr/>
  </property>
  <property fmtid="{D5CDD505-2E9C-101B-9397-08002B2CF9AE}" pid="47" name="KeywordFax07">
    <vt:lpwstr/>
  </property>
  <property fmtid="{D5CDD505-2E9C-101B-9397-08002B2CF9AE}" pid="48" name="KeywordFax08">
    <vt:lpwstr/>
  </property>
  <property fmtid="{D5CDD505-2E9C-101B-9397-08002B2CF9AE}" pid="49" name="KeywordFax09">
    <vt:lpwstr/>
  </property>
  <property fmtid="{D5CDD505-2E9C-101B-9397-08002B2CF9AE}" pid="50" name="KeywordFax10">
    <vt:lpwstr/>
  </property>
  <property fmtid="{D5CDD505-2E9C-101B-9397-08002B2CF9AE}" pid="51" name="KeywordMail01">
    <vt:lpwstr/>
  </property>
  <property fmtid="{D5CDD505-2E9C-101B-9397-08002B2CF9AE}" pid="52" name="KeywordMail02">
    <vt:lpwstr/>
  </property>
  <property fmtid="{D5CDD505-2E9C-101B-9397-08002B2CF9AE}" pid="53" name="KeywordMail03">
    <vt:lpwstr/>
  </property>
  <property fmtid="{D5CDD505-2E9C-101B-9397-08002B2CF9AE}" pid="54" name="KeywordMail04">
    <vt:lpwstr/>
  </property>
  <property fmtid="{D5CDD505-2E9C-101B-9397-08002B2CF9AE}" pid="55" name="KeywordMail05">
    <vt:lpwstr/>
  </property>
  <property fmtid="{D5CDD505-2E9C-101B-9397-08002B2CF9AE}" pid="56" name="KeywordMail06">
    <vt:lpwstr/>
  </property>
  <property fmtid="{D5CDD505-2E9C-101B-9397-08002B2CF9AE}" pid="57" name="KeywordMail07">
    <vt:lpwstr/>
  </property>
  <property fmtid="{D5CDD505-2E9C-101B-9397-08002B2CF9AE}" pid="58" name="KeywordMail08">
    <vt:lpwstr/>
  </property>
  <property fmtid="{D5CDD505-2E9C-101B-9397-08002B2CF9AE}" pid="59" name="KeywordMail09">
    <vt:lpwstr/>
  </property>
  <property fmtid="{D5CDD505-2E9C-101B-9397-08002B2CF9AE}" pid="60" name="KeywordMail10">
    <vt:lpwstr/>
  </property>
  <property fmtid="{D5CDD505-2E9C-101B-9397-08002B2CF9AE}" pid="61" name="SecondSignature01">
    <vt:lpwstr/>
  </property>
  <property fmtid="{D5CDD505-2E9C-101B-9397-08002B2CF9AE}" pid="62" name="SecondSignature02">
    <vt:lpwstr/>
  </property>
  <property fmtid="{D5CDD505-2E9C-101B-9397-08002B2CF9AE}" pid="63" name="KeywordPage">
    <vt:lpwstr>Page</vt:lpwstr>
  </property>
  <property fmtid="{D5CDD505-2E9C-101B-9397-08002B2CF9AE}" pid="64" name="KeywordInternet01">
    <vt:lpwstr/>
  </property>
  <property fmtid="{D5CDD505-2E9C-101B-9397-08002B2CF9AE}" pid="65" name="KeywordInternet02">
    <vt:lpwstr/>
  </property>
  <property fmtid="{D5CDD505-2E9C-101B-9397-08002B2CF9AE}" pid="66" name="KeywordInternet03">
    <vt:lpwstr/>
  </property>
  <property fmtid="{D5CDD505-2E9C-101B-9397-08002B2CF9AE}" pid="67" name="KeywordInternet04">
    <vt:lpwstr/>
  </property>
  <property fmtid="{D5CDD505-2E9C-101B-9397-08002B2CF9AE}" pid="68" name="KeywordInternet05">
    <vt:lpwstr/>
  </property>
  <property fmtid="{D5CDD505-2E9C-101B-9397-08002B2CF9AE}" pid="69" name="KeywordInternet06">
    <vt:lpwstr/>
  </property>
  <property fmtid="{D5CDD505-2E9C-101B-9397-08002B2CF9AE}" pid="70" name="KeywordInternet07">
    <vt:lpwstr/>
  </property>
  <property fmtid="{D5CDD505-2E9C-101B-9397-08002B2CF9AE}" pid="71" name="KeywordInternet08">
    <vt:lpwstr/>
  </property>
  <property fmtid="{D5CDD505-2E9C-101B-9397-08002B2CF9AE}" pid="72" name="KeywordInternet09">
    <vt:lpwstr/>
  </property>
  <property fmtid="{D5CDD505-2E9C-101B-9397-08002B2CF9AE}" pid="73" name="KeywordInternet10">
    <vt:lpwstr/>
  </property>
  <property fmtid="{D5CDD505-2E9C-101B-9397-08002B2CF9AE}" pid="74" name="ParamTypeOfDocument">
    <vt:lpwstr>Letter</vt:lpwstr>
  </property>
  <property fmtid="{D5CDD505-2E9C-101B-9397-08002B2CF9AE}" pid="75" name="CompanyName">
    <vt:lpwstr/>
  </property>
  <property fmtid="{D5CDD505-2E9C-101B-9397-08002B2CF9AE}" pid="76" name="SeparatorCompany">
    <vt:lpwstr> </vt:lpwstr>
  </property>
  <property fmtid="{D5CDD505-2E9C-101B-9397-08002B2CF9AE}" pid="77" name="Footer_R1C1">
    <vt:lpwstr/>
  </property>
  <property fmtid="{D5CDD505-2E9C-101B-9397-08002B2CF9AE}" pid="78" name="Footer_R2C1">
    <vt:lpwstr/>
  </property>
  <property fmtid="{D5CDD505-2E9C-101B-9397-08002B2CF9AE}" pid="79" name="Footer_R3C1">
    <vt:lpwstr/>
  </property>
  <property fmtid="{D5CDD505-2E9C-101B-9397-08002B2CF9AE}" pid="80" name="Footer_R4C1">
    <vt:lpwstr/>
  </property>
  <property fmtid="{D5CDD505-2E9C-101B-9397-08002B2CF9AE}" pid="81" name="Footer_R5C1">
    <vt:lpwstr/>
  </property>
  <property fmtid="{D5CDD505-2E9C-101B-9397-08002B2CF9AE}" pid="82" name="Footer_R1C2">
    <vt:lpwstr/>
  </property>
  <property fmtid="{D5CDD505-2E9C-101B-9397-08002B2CF9AE}" pid="83" name="Footer_R2C2">
    <vt:lpwstr/>
  </property>
  <property fmtid="{D5CDD505-2E9C-101B-9397-08002B2CF9AE}" pid="84" name="Footer_R3C2">
    <vt:lpwstr/>
  </property>
  <property fmtid="{D5CDD505-2E9C-101B-9397-08002B2CF9AE}" pid="85" name="Footer_R4C2">
    <vt:lpwstr/>
  </property>
  <property fmtid="{D5CDD505-2E9C-101B-9397-08002B2CF9AE}" pid="86" name="Footer_R5C2">
    <vt:lpwstr/>
  </property>
  <property fmtid="{D5CDD505-2E9C-101B-9397-08002B2CF9AE}" pid="87" name="Footer_R1C3">
    <vt:lpwstr/>
  </property>
  <property fmtid="{D5CDD505-2E9C-101B-9397-08002B2CF9AE}" pid="88" name="Footer_R2C3">
    <vt:lpwstr/>
  </property>
  <property fmtid="{D5CDD505-2E9C-101B-9397-08002B2CF9AE}" pid="89" name="Footer_R3C3">
    <vt:lpwstr/>
  </property>
  <property fmtid="{D5CDD505-2E9C-101B-9397-08002B2CF9AE}" pid="90" name="Footer_R4C3">
    <vt:lpwstr/>
  </property>
  <property fmtid="{D5CDD505-2E9C-101B-9397-08002B2CF9AE}" pid="91" name="Footer_R5C3">
    <vt:lpwstr/>
  </property>
  <property fmtid="{D5CDD505-2E9C-101B-9397-08002B2CF9AE}" pid="92" name="Footer_R1C4">
    <vt:lpwstr/>
  </property>
  <property fmtid="{D5CDD505-2E9C-101B-9397-08002B2CF9AE}" pid="93" name="Footer_R2C4">
    <vt:lpwstr/>
  </property>
  <property fmtid="{D5CDD505-2E9C-101B-9397-08002B2CF9AE}" pid="94" name="Footer_R3C4">
    <vt:lpwstr/>
  </property>
  <property fmtid="{D5CDD505-2E9C-101B-9397-08002B2CF9AE}" pid="95" name="Footer_R4C4">
    <vt:lpwstr/>
  </property>
  <property fmtid="{D5CDD505-2E9C-101B-9397-08002B2CF9AE}" pid="96" name="Footer_R5C4">
    <vt:lpwstr/>
  </property>
  <property fmtid="{D5CDD505-2E9C-101B-9397-08002B2CF9AE}" pid="97" name="RecipientRight01">
    <vt:lpwstr/>
  </property>
  <property fmtid="{D5CDD505-2E9C-101B-9397-08002B2CF9AE}" pid="98" name="RecipientRight02">
    <vt:lpwstr/>
  </property>
  <property fmtid="{D5CDD505-2E9C-101B-9397-08002B2CF9AE}" pid="99" name="RecipientRight03">
    <vt:lpwstr/>
  </property>
  <property fmtid="{D5CDD505-2E9C-101B-9397-08002B2CF9AE}" pid="100" name="RecipientRight04">
    <vt:lpwstr/>
  </property>
  <property fmtid="{D5CDD505-2E9C-101B-9397-08002B2CF9AE}" pid="101" name="RecipientRight05">
    <vt:lpwstr/>
  </property>
  <property fmtid="{D5CDD505-2E9C-101B-9397-08002B2CF9AE}" pid="102" name="RecipientRight06">
    <vt:lpwstr/>
  </property>
  <property fmtid="{D5CDD505-2E9C-101B-9397-08002B2CF9AE}" pid="103" name="RecipientRight07">
    <vt:lpwstr/>
  </property>
  <property fmtid="{D5CDD505-2E9C-101B-9397-08002B2CF9AE}" pid="104" name="KeywordMemoTitle">
    <vt:lpwstr>Memorandum</vt:lpwstr>
  </property>
  <property fmtid="{D5CDD505-2E9C-101B-9397-08002B2CF9AE}" pid="105" name="KeywordMinutesTitle">
    <vt:lpwstr>Minutes</vt:lpwstr>
  </property>
  <property fmtid="{D5CDD505-2E9C-101B-9397-08002B2CF9AE}" pid="106" name="KeywordFaxTitle">
    <vt:lpwstr>FAX</vt:lpwstr>
  </property>
  <property fmtid="{D5CDD505-2E9C-101B-9397-08002B2CF9AE}" pid="107" name="KeywordFaxNo">
    <vt:lpwstr>Fax no.</vt:lpwstr>
  </property>
  <property fmtid="{D5CDD505-2E9C-101B-9397-08002B2CF9AE}" pid="108" name="KeywordAttention">
    <vt:lpwstr>Attention</vt:lpwstr>
  </property>
  <property fmtid="{D5CDD505-2E9C-101B-9397-08002B2CF9AE}" pid="109" name="KeywordNumberOfPages">
    <vt:lpwstr>Number of pages</vt:lpwstr>
  </property>
  <property fmtid="{D5CDD505-2E9C-101B-9397-08002B2CF9AE}" pid="110" name="KeywordPages">
    <vt:lpwstr>Pages</vt:lpwstr>
  </property>
  <property fmtid="{D5CDD505-2E9C-101B-9397-08002B2CF9AE}" pid="111" name="KeywordIncludingCoverPage">
    <vt:lpwstr>including cover page</vt:lpwstr>
  </property>
  <property fmtid="{D5CDD505-2E9C-101B-9397-08002B2CF9AE}" pid="112" name="KeywordSubject">
    <vt:lpwstr>Concerning</vt:lpwstr>
  </property>
  <property fmtid="{D5CDD505-2E9C-101B-9397-08002B2CF9AE}" pid="113" name="KeywordLetterDate">
    <vt:lpwstr>Date</vt:lpwstr>
  </property>
  <property fmtid="{D5CDD505-2E9C-101B-9397-08002B2CF9AE}" pid="114" name="KeywordInternet">
    <vt:lpwstr/>
  </property>
  <property fmtid="{D5CDD505-2E9C-101B-9397-08002B2CF9AE}" pid="115" name="KeywordTo">
    <vt:lpwstr>To</vt:lpwstr>
  </property>
  <property fmtid="{D5CDD505-2E9C-101B-9397-08002B2CF9AE}" pid="116" name="KeywordFrom">
    <vt:lpwstr>From</vt:lpwstr>
  </property>
  <property fmtid="{D5CDD505-2E9C-101B-9397-08002B2CF9AE}" pid="117" name="KeywordDivision">
    <vt:lpwstr>B. Franchise</vt:lpwstr>
  </property>
  <property fmtid="{D5CDD505-2E9C-101B-9397-08002B2CF9AE}" pid="118" name="KeywordYourLetter">
    <vt:lpwstr>Your letter</vt:lpwstr>
  </property>
  <property fmtid="{D5CDD505-2E9C-101B-9397-08002B2CF9AE}" pid="119" name="KeywordYourInitial">
    <vt:lpwstr>Your initial</vt:lpwstr>
  </property>
  <property fmtid="{D5CDD505-2E9C-101B-9397-08002B2CF9AE}" pid="120" name="KeywordCompliment">
    <vt:lpwstr>With compliments</vt:lpwstr>
  </property>
  <property fmtid="{D5CDD505-2E9C-101B-9397-08002B2CF9AE}" pid="121" name="KeywordCareOf">
    <vt:lpwstr>Attention</vt:lpwstr>
  </property>
  <property fmtid="{D5CDD505-2E9C-101B-9397-08002B2CF9AE}" pid="122" name="KeywordCopy">
    <vt:lpwstr>Copy To</vt:lpwstr>
  </property>
  <property fmtid="{D5CDD505-2E9C-101B-9397-08002B2CF9AE}" pid="123" name="FaxNo">
    <vt:lpwstr/>
  </property>
  <property fmtid="{D5CDD505-2E9C-101B-9397-08002B2CF9AE}" pid="124" name="NumberOfPages">
    <vt:lpwstr>1</vt:lpwstr>
  </property>
  <property fmtid="{D5CDD505-2E9C-101B-9397-08002B2CF9AE}" pid="125" name="ParamPrintLogo">
    <vt:lpwstr>False</vt:lpwstr>
  </property>
  <property fmtid="{D5CDD505-2E9C-101B-9397-08002B2CF9AE}" pid="126" name="ParamLogoPath">
    <vt:lpwstr>C:\Program Files\WORDTEMP.400.EN\Novartis.jpg</vt:lpwstr>
  </property>
  <property fmtid="{D5CDD505-2E9C-101B-9397-08002B2CF9AE}" pid="127" name="ParamOnColumn">
    <vt:lpwstr>0</vt:lpwstr>
  </property>
  <property fmtid="{D5CDD505-2E9C-101B-9397-08002B2CF9AE}" pid="128" name="ParamPrintPageNumbers">
    <vt:lpwstr>False</vt:lpwstr>
  </property>
  <property fmtid="{D5CDD505-2E9C-101B-9397-08002B2CF9AE}" pid="129" name="ParamDocFormat">
    <vt:lpwstr>A4</vt:lpwstr>
  </property>
  <property fmtid="{D5CDD505-2E9C-101B-9397-08002B2CF9AE}" pid="130" name="ParamDocLanguage">
    <vt:lpwstr>British English</vt:lpwstr>
  </property>
  <property fmtid="{D5CDD505-2E9C-101B-9397-08002B2CF9AE}" pid="131" name="ContentTypeId">
    <vt:lpwstr>0x010100D0EE09F227E10943AE88F7F16A3B9D7A</vt:lpwstr>
  </property>
  <property fmtid="{D5CDD505-2E9C-101B-9397-08002B2CF9AE}" pid="132" name="MSIP_Label_4929bff8-5b33-42aa-95d2-28f72e792cb0_Enabled">
    <vt:lpwstr>True</vt:lpwstr>
  </property>
  <property fmtid="{D5CDD505-2E9C-101B-9397-08002B2CF9AE}" pid="133" name="MSIP_Label_4929bff8-5b33-42aa-95d2-28f72e792cb0_SiteId">
    <vt:lpwstr>f35a6974-607f-47d4-82d7-ff31d7dc53a5</vt:lpwstr>
  </property>
  <property fmtid="{D5CDD505-2E9C-101B-9397-08002B2CF9AE}" pid="134" name="MSIP_Label_4929bff8-5b33-42aa-95d2-28f72e792cb0_Owner">
    <vt:lpwstr>MARGOAL1@novartis.net</vt:lpwstr>
  </property>
  <property fmtid="{D5CDD505-2E9C-101B-9397-08002B2CF9AE}" pid="135" name="MSIP_Label_4929bff8-5b33-42aa-95d2-28f72e792cb0_SetDate">
    <vt:lpwstr>2019-04-24T19:19:35.5533698Z</vt:lpwstr>
  </property>
  <property fmtid="{D5CDD505-2E9C-101B-9397-08002B2CF9AE}" pid="136" name="MSIP_Label_4929bff8-5b33-42aa-95d2-28f72e792cb0_Name">
    <vt:lpwstr>Business Use Only</vt:lpwstr>
  </property>
  <property fmtid="{D5CDD505-2E9C-101B-9397-08002B2CF9AE}" pid="137" name="MSIP_Label_4929bff8-5b33-42aa-95d2-28f72e792cb0_Application">
    <vt:lpwstr>Microsoft Azure Information Protection</vt:lpwstr>
  </property>
  <property fmtid="{D5CDD505-2E9C-101B-9397-08002B2CF9AE}" pid="138" name="MSIP_Label_4929bff8-5b33-42aa-95d2-28f72e792cb0_Extended_MSFT_Method">
    <vt:lpwstr>Automatic</vt:lpwstr>
  </property>
  <property fmtid="{D5CDD505-2E9C-101B-9397-08002B2CF9AE}" pid="139" name="Confidentiality">
    <vt:lpwstr>Business Use Only</vt:lpwstr>
  </property>
</Properties>
</file>